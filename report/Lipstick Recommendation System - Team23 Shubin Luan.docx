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02E43" w14:textId="77777777" w:rsidR="00EB32A4" w:rsidRPr="00EB32A4" w:rsidRDefault="0014670E" w:rsidP="0014670E">
      <w:pPr>
        <w:pStyle w:val="Title"/>
        <w:rPr>
          <w:b/>
          <w:bCs/>
          <w:sz w:val="52"/>
          <w:szCs w:val="52"/>
        </w:rPr>
      </w:pPr>
      <w:r w:rsidRPr="00EB32A4">
        <w:rPr>
          <w:b/>
          <w:bCs/>
          <w:sz w:val="52"/>
          <w:szCs w:val="52"/>
        </w:rPr>
        <w:t>Lipstick Recommendation System</w:t>
      </w:r>
    </w:p>
    <w:p w14:paraId="5F5D6AE2" w14:textId="6FB8CCA8" w:rsidR="00AB4E21" w:rsidRDefault="0014670E" w:rsidP="0014670E">
      <w:pPr>
        <w:pStyle w:val="Title"/>
        <w:rPr>
          <w:b/>
          <w:bCs/>
          <w:sz w:val="36"/>
          <w:szCs w:val="36"/>
        </w:rPr>
      </w:pPr>
      <w:r w:rsidRPr="00EB32A4">
        <w:rPr>
          <w:b/>
          <w:bCs/>
          <w:sz w:val="36"/>
          <w:szCs w:val="36"/>
        </w:rPr>
        <w:t>A Data-Driven Approach to Personalized Beauty</w:t>
      </w:r>
    </w:p>
    <w:p w14:paraId="48890C22" w14:textId="72445B5D" w:rsidR="001F5297" w:rsidRDefault="006E54F3" w:rsidP="001F5297">
      <w:pPr>
        <w:pStyle w:val="NoSpacing"/>
        <w:jc w:val="center"/>
        <w:rPr>
          <w:lang w:eastAsia="zh-CN"/>
        </w:rPr>
      </w:pPr>
      <w:r>
        <w:rPr>
          <w:rFonts w:hint="eastAsia"/>
          <w:lang w:eastAsia="zh-CN"/>
        </w:rPr>
        <w:t xml:space="preserve">Team #23 - </w:t>
      </w:r>
      <w:r w:rsidR="001F5297">
        <w:rPr>
          <w:rFonts w:hint="eastAsia"/>
          <w:lang w:eastAsia="zh-CN"/>
        </w:rPr>
        <w:t>Shubin Lua</w:t>
      </w:r>
      <w:r w:rsidR="0034278A">
        <w:rPr>
          <w:lang w:eastAsia="zh-CN"/>
        </w:rPr>
        <w:t>n</w:t>
      </w:r>
    </w:p>
    <w:p w14:paraId="4F688A8E" w14:textId="7BE0B1A0" w:rsidR="0034278A" w:rsidRPr="0034278A" w:rsidRDefault="0034278A" w:rsidP="0034278A">
      <w:pPr>
        <w:pStyle w:val="Heading1"/>
        <w:rPr>
          <w:lang w:val="en-JP" w:eastAsia="zh-CN"/>
        </w:rPr>
      </w:pPr>
      <w:r w:rsidRPr="0034278A">
        <w:rPr>
          <w:lang w:val="en-JP" w:eastAsia="zh-CN"/>
        </w:rPr>
        <w:t>Abstract</w:t>
      </w:r>
    </w:p>
    <w:p w14:paraId="789854A8" w14:textId="23587F89" w:rsidR="0034278A" w:rsidRPr="0034278A" w:rsidRDefault="0034278A" w:rsidP="0034278A">
      <w:pPr>
        <w:rPr>
          <w:lang w:val="en-JP" w:eastAsia="zh-CN"/>
        </w:rPr>
      </w:pPr>
      <w:r w:rsidRPr="0034278A">
        <w:rPr>
          <w:lang w:val="en-JP" w:eastAsia="zh-CN"/>
        </w:rPr>
        <w:t xml:space="preserve">The cosmetics industry is undergoing a significant shift toward personalization, with consumers increasingly seeking products tailored to their unique preferences and characteristics. This report presents the development of a </w:t>
      </w:r>
      <w:r w:rsidRPr="0034278A">
        <w:rPr>
          <w:b/>
          <w:bCs/>
          <w:lang w:val="en-JP" w:eastAsia="zh-CN"/>
        </w:rPr>
        <w:t>Lipstick Recommendation System</w:t>
      </w:r>
      <w:r w:rsidRPr="0034278A">
        <w:rPr>
          <w:lang w:val="en-JP" w:eastAsia="zh-CN"/>
        </w:rPr>
        <w:t xml:space="preserve"> that leverages data science methodologies to provide personalized product suggestions based on individual user profiles. The system integrates </w:t>
      </w:r>
      <w:r>
        <w:rPr>
          <w:lang w:val="en-JP" w:eastAsia="zh-CN"/>
        </w:rPr>
        <w:t>data</w:t>
      </w:r>
      <w:r w:rsidRPr="0034278A">
        <w:rPr>
          <w:lang w:val="en-JP" w:eastAsia="zh-CN"/>
        </w:rPr>
        <w:t xml:space="preserve"> processing, machine learning, and software engineering to enhance the consumer shopping experience. By analyzing extensive product data and customer feedback, the system aims to simplify the decision-making process</w:t>
      </w:r>
      <w:r w:rsidR="00D66FE3">
        <w:rPr>
          <w:lang w:val="en-JP" w:eastAsia="zh-CN"/>
        </w:rPr>
        <w:t xml:space="preserve"> for consumers</w:t>
      </w:r>
      <w:r w:rsidRPr="0034278A">
        <w:rPr>
          <w:lang w:val="en-JP" w:eastAsia="zh-CN"/>
        </w:rPr>
        <w:t>. This report details the problem addressed, the methodologies employed, the evaluation strategies, and the broader impacts of the system, including ethical considerations.</w:t>
      </w:r>
    </w:p>
    <w:p w14:paraId="06F4A087" w14:textId="77777777" w:rsidR="0034278A" w:rsidRPr="0034278A" w:rsidRDefault="0034278A" w:rsidP="0034278A">
      <w:pPr>
        <w:pStyle w:val="NoSpacing"/>
        <w:rPr>
          <w:lang w:val="en-JP" w:eastAsia="zh-CN"/>
        </w:rPr>
      </w:pPr>
    </w:p>
    <w:p w14:paraId="4B3AC35D" w14:textId="66A91FD6" w:rsidR="0034278A" w:rsidRPr="0034278A" w:rsidRDefault="0034278A" w:rsidP="0034278A">
      <w:pPr>
        <w:pStyle w:val="Heading1"/>
        <w:rPr>
          <w:lang w:val="en-JP" w:eastAsia="zh-CN"/>
        </w:rPr>
      </w:pPr>
      <w:r w:rsidRPr="0034278A">
        <w:rPr>
          <w:lang w:val="en-JP" w:eastAsia="zh-CN"/>
        </w:rPr>
        <w:t>Project Statement</w:t>
      </w:r>
    </w:p>
    <w:p w14:paraId="60CC8965" w14:textId="57379604" w:rsidR="0034278A" w:rsidRPr="0034278A" w:rsidRDefault="0034278A" w:rsidP="0034278A">
      <w:pPr>
        <w:rPr>
          <w:lang w:val="en-JP" w:eastAsia="zh-CN"/>
        </w:rPr>
      </w:pPr>
      <w:r w:rsidRPr="0034278A">
        <w:rPr>
          <w:lang w:val="en-JP" w:eastAsia="zh-CN"/>
        </w:rPr>
        <w:t xml:space="preserve">The core problem addressed in this project is the development of a personalized </w:t>
      </w:r>
      <w:r w:rsidRPr="0034278A">
        <w:rPr>
          <w:b/>
          <w:bCs/>
          <w:lang w:val="en-JP" w:eastAsia="zh-CN"/>
        </w:rPr>
        <w:t>Lipstick Recommendation System</w:t>
      </w:r>
      <w:r w:rsidRPr="0034278A">
        <w:rPr>
          <w:lang w:val="en-JP" w:eastAsia="zh-CN"/>
        </w:rPr>
        <w:t xml:space="preserve"> that efficiently matches consumers with lipstick products best suited to their individual characteristics and preferences. The system analyzes user-provided data, such as uploaded images reflecting their skin tones, and recommends products that not only match in color but also meet quality standards indicated by customer reviews and ratings.</w:t>
      </w:r>
    </w:p>
    <w:p w14:paraId="21BFD16B" w14:textId="77777777" w:rsidR="0034278A" w:rsidRPr="0034278A" w:rsidRDefault="0034278A" w:rsidP="0034278A">
      <w:pPr>
        <w:rPr>
          <w:lang w:val="en-JP" w:eastAsia="zh-CN"/>
        </w:rPr>
      </w:pPr>
      <w:r w:rsidRPr="0034278A">
        <w:rPr>
          <w:lang w:val="en-JP" w:eastAsia="zh-CN"/>
        </w:rPr>
        <w:t>By tackling this problem, the system seeks to enhance the consumer shopping experience, reduce decision fatigue, and provide a more engaging and satisfying interaction with cosmetic products.</w:t>
      </w:r>
    </w:p>
    <w:p w14:paraId="56D1B4A9" w14:textId="77777777" w:rsidR="0034278A" w:rsidRPr="0034278A" w:rsidRDefault="0034278A" w:rsidP="0034278A">
      <w:pPr>
        <w:pStyle w:val="NoSpacing"/>
        <w:rPr>
          <w:lang w:val="en-JP" w:eastAsia="zh-CN"/>
        </w:rPr>
      </w:pPr>
    </w:p>
    <w:p w14:paraId="6C68AE3E" w14:textId="62EDF8FB" w:rsidR="0034278A" w:rsidRPr="0034278A" w:rsidRDefault="0034278A" w:rsidP="0034278A">
      <w:pPr>
        <w:pStyle w:val="Heading1"/>
        <w:rPr>
          <w:lang w:val="en-JP" w:eastAsia="zh-CN"/>
        </w:rPr>
      </w:pPr>
      <w:r w:rsidRPr="0034278A">
        <w:lastRenderedPageBreak/>
        <w:t>Methodology</w:t>
      </w:r>
    </w:p>
    <w:p w14:paraId="75216826" w14:textId="04EDCE3A" w:rsidR="0034278A" w:rsidRPr="0034278A" w:rsidRDefault="0034278A" w:rsidP="0034278A">
      <w:pPr>
        <w:pStyle w:val="Heading2"/>
        <w:rPr>
          <w:lang w:val="en-JP" w:eastAsia="zh-CN"/>
        </w:rPr>
      </w:pPr>
      <w:r w:rsidRPr="0034278A">
        <w:rPr>
          <w:lang w:val="en-JP" w:eastAsia="zh-CN"/>
        </w:rPr>
        <w:t>Data Collection Architecture</w:t>
      </w:r>
    </w:p>
    <w:p w14:paraId="6EA5A326" w14:textId="53993107" w:rsidR="0034278A" w:rsidRPr="0034278A" w:rsidRDefault="0034278A" w:rsidP="0034278A">
      <w:pPr>
        <w:rPr>
          <w:lang w:val="en-JP" w:eastAsia="zh-CN"/>
        </w:rPr>
      </w:pPr>
      <w:r w:rsidRPr="0034278A">
        <w:rPr>
          <w:lang w:val="en-JP" w:eastAsia="zh-CN"/>
        </w:rPr>
        <w:t>The foundation of the Lipstick Recommendation System lies in data collection. Utilizing Python and its extensive library ecosystem, a web scraping system was developed to extract comprehensive product information from Sephora’s e-commerce platform. The requests library facilitated HTTP communication, while BeautifulSoup parsed HTML content to navigate complex page structures and extract relevant data efficiently.</w:t>
      </w:r>
    </w:p>
    <w:p w14:paraId="7B26C03C" w14:textId="515DEF37" w:rsidR="0034278A" w:rsidRPr="0034278A" w:rsidRDefault="0034278A" w:rsidP="0034278A">
      <w:pPr>
        <w:rPr>
          <w:lang w:val="en-JP" w:eastAsia="zh-CN"/>
        </w:rPr>
      </w:pPr>
      <w:r w:rsidRPr="0034278A">
        <w:rPr>
          <w:lang w:val="en-JP" w:eastAsia="zh-CN"/>
        </w:rPr>
        <w:t>Over 1,100 lipstick products were collected, capturing attributes such as brand names, product descriptions, color options, pricing, ratings, and URLs to product images. The data was stored in a structured format using pandas DataFrames, enabling efficient manipulation and analysis.</w:t>
      </w:r>
    </w:p>
    <w:p w14:paraId="42977B6C" w14:textId="1BAEF6BC" w:rsidR="0034278A" w:rsidRPr="0034278A" w:rsidRDefault="0034278A" w:rsidP="0034278A">
      <w:pPr>
        <w:pStyle w:val="Heading2"/>
        <w:rPr>
          <w:lang w:val="en-JP" w:eastAsia="zh-CN"/>
        </w:rPr>
      </w:pPr>
      <w:r w:rsidRPr="0034278A">
        <w:rPr>
          <w:lang w:val="en-JP" w:eastAsia="zh-CN"/>
        </w:rPr>
        <w:t>Initial Data Processing</w:t>
      </w:r>
    </w:p>
    <w:p w14:paraId="4866BC0B" w14:textId="77777777" w:rsidR="0034278A" w:rsidRPr="0034278A" w:rsidRDefault="0034278A" w:rsidP="0034278A">
      <w:pPr>
        <w:rPr>
          <w:lang w:val="en-JP" w:eastAsia="zh-CN"/>
        </w:rPr>
      </w:pPr>
      <w:r w:rsidRPr="0034278A">
        <w:rPr>
          <w:lang w:val="en-JP" w:eastAsia="zh-CN"/>
        </w:rPr>
        <w:t>To enrich the dataset with consumer insights, over 147,000 customer reviews were collected. This extensive corpus provided valuable data on consumer sentiments, preferences, and perceptions of product quality. Data cleaning involved handling missing values and normalizing data to ensure consistency. Integrating reviews with product data allowed for a comprehensive analysis of products from both technical specifications and consumer satisfaction perspectives.</w:t>
      </w:r>
    </w:p>
    <w:p w14:paraId="2848DBB9" w14:textId="77777777" w:rsidR="0034278A" w:rsidRPr="0034278A" w:rsidRDefault="0034278A" w:rsidP="0034278A">
      <w:pPr>
        <w:pStyle w:val="NoSpacing"/>
        <w:rPr>
          <w:lang w:val="en-JP" w:eastAsia="zh-CN"/>
        </w:rPr>
      </w:pPr>
    </w:p>
    <w:p w14:paraId="4A7346B8" w14:textId="1D9350E1" w:rsidR="0034278A" w:rsidRPr="0034278A" w:rsidRDefault="0034278A" w:rsidP="0034278A">
      <w:pPr>
        <w:pStyle w:val="Heading1"/>
        <w:rPr>
          <w:lang w:val="en-JP" w:eastAsia="zh-CN"/>
        </w:rPr>
      </w:pPr>
      <w:r w:rsidRPr="0034278A">
        <w:rPr>
          <w:lang w:val="en-JP" w:eastAsia="zh-CN"/>
        </w:rPr>
        <w:t>Image Processing and Color Extraction</w:t>
      </w:r>
    </w:p>
    <w:p w14:paraId="40B82CA3" w14:textId="5C6DB3F8" w:rsidR="0034278A" w:rsidRPr="0034278A" w:rsidRDefault="0034278A" w:rsidP="0034278A">
      <w:pPr>
        <w:pStyle w:val="Heading2"/>
        <w:rPr>
          <w:lang w:val="en-JP" w:eastAsia="zh-CN"/>
        </w:rPr>
      </w:pPr>
      <w:r w:rsidRPr="0034278A">
        <w:rPr>
          <w:lang w:val="en-JP" w:eastAsia="zh-CN"/>
        </w:rPr>
        <w:t>Image Processing</w:t>
      </w:r>
    </w:p>
    <w:p w14:paraId="1BE9F0E4" w14:textId="62B63C5E" w:rsidR="0034278A" w:rsidRPr="0034278A" w:rsidRDefault="0034278A" w:rsidP="0034278A">
      <w:pPr>
        <w:rPr>
          <w:lang w:val="en-JP" w:eastAsia="zh-CN"/>
        </w:rPr>
      </w:pPr>
      <w:r w:rsidRPr="0034278A">
        <w:rPr>
          <w:lang w:val="en-JP" w:eastAsia="zh-CN"/>
        </w:rPr>
        <w:t>To efficiently store and handle image data within the dataset, images were encoded into Base64 strings. This encoding transformed binary image data into ASCII strings, allowing for easy inclusion in pandas DataFrames and facilitating data transfer between the backend and frontend systems. Base64 encoding also enabled inline image rendering in web applications without the need for separate image files.</w:t>
      </w:r>
    </w:p>
    <w:p w14:paraId="2426B306" w14:textId="0261D0F5" w:rsidR="0034278A" w:rsidRPr="0034278A" w:rsidRDefault="0034278A" w:rsidP="00C75D27">
      <w:pPr>
        <w:rPr>
          <w:lang w:val="en-JP" w:eastAsia="zh-CN"/>
        </w:rPr>
      </w:pPr>
      <w:r w:rsidRPr="0034278A">
        <w:rPr>
          <w:lang w:val="en-JP" w:eastAsia="zh-CN"/>
        </w:rPr>
        <w:t xml:space="preserve">The encoded images were stored in two new columns within the DataFrame: </w:t>
      </w:r>
      <w:r w:rsidR="002740A9">
        <w:rPr>
          <w:rFonts w:hint="eastAsia"/>
          <w:lang w:val="en-JP" w:eastAsia="zh-CN"/>
        </w:rPr>
        <w:t>C</w:t>
      </w:r>
      <w:r w:rsidRPr="0034278A">
        <w:rPr>
          <w:lang w:val="en-JP" w:eastAsia="zh-CN"/>
        </w:rPr>
        <w:t>over</w:t>
      </w:r>
      <w:r w:rsidR="002740A9">
        <w:rPr>
          <w:rFonts w:hint="eastAsia"/>
          <w:lang w:val="en-JP" w:eastAsia="zh-CN"/>
        </w:rPr>
        <w:t xml:space="preserve"> I</w:t>
      </w:r>
      <w:r w:rsidRPr="0034278A">
        <w:rPr>
          <w:lang w:val="en-JP" w:eastAsia="zh-CN"/>
        </w:rPr>
        <w:t xml:space="preserve">mage and </w:t>
      </w:r>
      <w:r w:rsidR="002740A9">
        <w:rPr>
          <w:rFonts w:hint="eastAsia"/>
          <w:lang w:val="en-JP" w:eastAsia="zh-CN"/>
        </w:rPr>
        <w:t>L</w:t>
      </w:r>
      <w:r w:rsidRPr="0034278A">
        <w:rPr>
          <w:lang w:val="en-JP" w:eastAsia="zh-CN"/>
        </w:rPr>
        <w:t>ipstick</w:t>
      </w:r>
      <w:r w:rsidR="002740A9">
        <w:rPr>
          <w:lang w:val="en-JP" w:eastAsia="zh-CN"/>
        </w:rPr>
        <w:t xml:space="preserve"> I</w:t>
      </w:r>
      <w:r w:rsidRPr="0034278A">
        <w:rPr>
          <w:lang w:val="en-JP" w:eastAsia="zh-CN"/>
        </w:rPr>
        <w:t xml:space="preserve">mage. The </w:t>
      </w:r>
      <w:r w:rsidR="002740A9">
        <w:rPr>
          <w:lang w:val="en-JP" w:eastAsia="zh-CN"/>
        </w:rPr>
        <w:t>C</w:t>
      </w:r>
      <w:r w:rsidRPr="0034278A">
        <w:rPr>
          <w:lang w:val="en-JP" w:eastAsia="zh-CN"/>
        </w:rPr>
        <w:t>over</w:t>
      </w:r>
      <w:r w:rsidR="002740A9">
        <w:rPr>
          <w:lang w:val="en-JP" w:eastAsia="zh-CN"/>
        </w:rPr>
        <w:t xml:space="preserve"> I</w:t>
      </w:r>
      <w:r w:rsidRPr="0034278A">
        <w:rPr>
          <w:lang w:val="en-JP" w:eastAsia="zh-CN"/>
        </w:rPr>
        <w:t xml:space="preserve">mage column holds the representative color of the lipstick, while </w:t>
      </w:r>
      <w:r w:rsidR="002740A9">
        <w:rPr>
          <w:lang w:val="en-JP" w:eastAsia="zh-CN"/>
        </w:rPr>
        <w:t>L</w:t>
      </w:r>
      <w:r w:rsidRPr="0034278A">
        <w:rPr>
          <w:lang w:val="en-JP" w:eastAsia="zh-CN"/>
        </w:rPr>
        <w:t>ipstick</w:t>
      </w:r>
      <w:r w:rsidR="002740A9">
        <w:rPr>
          <w:lang w:val="en-JP" w:eastAsia="zh-CN"/>
        </w:rPr>
        <w:t xml:space="preserve"> I</w:t>
      </w:r>
      <w:r w:rsidRPr="0034278A">
        <w:rPr>
          <w:lang w:val="en-JP" w:eastAsia="zh-CN"/>
        </w:rPr>
        <w:t>mage contains the image of the lipstick.</w:t>
      </w:r>
    </w:p>
    <w:p w14:paraId="76DD0D1D" w14:textId="721E71CC" w:rsidR="0034278A" w:rsidRPr="0034278A" w:rsidRDefault="0034278A" w:rsidP="0034278A">
      <w:pPr>
        <w:pStyle w:val="Heading2"/>
        <w:rPr>
          <w:lang w:val="en-JP" w:eastAsia="zh-CN"/>
        </w:rPr>
      </w:pPr>
      <w:r w:rsidRPr="0034278A">
        <w:rPr>
          <w:lang w:val="en-JP" w:eastAsia="zh-CN"/>
        </w:rPr>
        <w:lastRenderedPageBreak/>
        <w:t>Analysis of RGB Color Distributions</w:t>
      </w:r>
    </w:p>
    <w:p w14:paraId="391C3A89" w14:textId="2C723CC1" w:rsidR="0034278A" w:rsidRPr="0034278A" w:rsidRDefault="0034278A" w:rsidP="0034278A">
      <w:pPr>
        <w:rPr>
          <w:lang w:val="en-JP" w:eastAsia="zh-CN"/>
        </w:rPr>
      </w:pPr>
      <w:r w:rsidRPr="0034278A">
        <w:rPr>
          <w:lang w:val="en-JP" w:eastAsia="zh-CN"/>
        </w:rPr>
        <w:t>The RGB values were normalized to ensure compatibility with machine learning algorithms. This normalization preserved the relative differences between colors while standardizing the data range.</w:t>
      </w:r>
    </w:p>
    <w:p w14:paraId="0AFE59E9" w14:textId="188FF5AC" w:rsidR="0034278A" w:rsidRPr="0034278A" w:rsidRDefault="0034278A" w:rsidP="0034278A">
      <w:pPr>
        <w:rPr>
          <w:lang w:val="en-JP" w:eastAsia="zh-CN"/>
        </w:rPr>
      </w:pPr>
      <w:r w:rsidRPr="0034278A">
        <w:rPr>
          <w:lang w:val="en-JP" w:eastAsia="zh-CN"/>
        </w:rPr>
        <w:t>To understand the overall color distribution of the lipstick products, an analysis of the RGB color values was conducted. This generated visualizations of chromatic distributions, including density plots for each color channel and a 3D scatter plot of the RGB color space.</w:t>
      </w:r>
    </w:p>
    <w:p w14:paraId="16D7E785" w14:textId="41DFBE5C" w:rsidR="0034278A" w:rsidRPr="0034278A" w:rsidRDefault="007110CB" w:rsidP="0034278A">
      <w:pPr>
        <w:pStyle w:val="NoSpacing"/>
        <w:rPr>
          <w:lang w:val="en-JP" w:eastAsia="zh-CN"/>
        </w:rPr>
      </w:pPr>
      <w:r>
        <w:rPr>
          <w:noProof/>
        </w:rPr>
        <w:drawing>
          <wp:inline distT="0" distB="0" distL="0" distR="0" wp14:anchorId="3A636B23" wp14:editId="5F45D9D6">
            <wp:extent cx="5943600" cy="4005580"/>
            <wp:effectExtent l="0" t="0" r="0" b="0"/>
            <wp:docPr id="1927693323" name="Picture 1" descr="A diagram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693323" name="Picture 1" descr="A diagram of different colo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05580"/>
                    </a:xfrm>
                    <a:prstGeom prst="rect">
                      <a:avLst/>
                    </a:prstGeom>
                    <a:noFill/>
                    <a:ln>
                      <a:noFill/>
                    </a:ln>
                  </pic:spPr>
                </pic:pic>
              </a:graphicData>
            </a:graphic>
          </wp:inline>
        </w:drawing>
      </w:r>
    </w:p>
    <w:p w14:paraId="37405223" w14:textId="15C2D5A4" w:rsidR="0034278A" w:rsidRDefault="0034278A" w:rsidP="0034278A">
      <w:pPr>
        <w:rPr>
          <w:lang w:val="en-JP" w:eastAsia="zh-CN"/>
        </w:rPr>
      </w:pPr>
      <w:r w:rsidRPr="00F9772E">
        <w:rPr>
          <w:i/>
          <w:iCs/>
          <w:lang w:val="en-JP" w:eastAsia="zh-CN"/>
        </w:rPr>
        <w:t>Figure 1: Visualization of RGB Color Distributions. The top row shows KDE plots for the Red, Green, and Blue channels, respectively. The bottom panel displays a 3D scatter plot of the RGB color space distribution.</w:t>
      </w:r>
    </w:p>
    <w:p w14:paraId="0182C110" w14:textId="77777777" w:rsidR="0034278A" w:rsidRPr="0034278A" w:rsidRDefault="0034278A" w:rsidP="0034278A">
      <w:pPr>
        <w:pStyle w:val="NoSpacing"/>
        <w:rPr>
          <w:lang w:val="en-JP" w:eastAsia="zh-CN"/>
        </w:rPr>
      </w:pPr>
    </w:p>
    <w:p w14:paraId="10353FF5" w14:textId="77777777" w:rsidR="0034278A" w:rsidRPr="0034278A" w:rsidRDefault="0034278A" w:rsidP="007110CB">
      <w:pPr>
        <w:pStyle w:val="Heading1"/>
        <w:rPr>
          <w:lang w:val="en-JP" w:eastAsia="zh-CN"/>
        </w:rPr>
      </w:pPr>
      <w:r w:rsidRPr="0034278A">
        <w:rPr>
          <w:lang w:val="en-JP" w:eastAsia="zh-CN"/>
        </w:rPr>
        <w:lastRenderedPageBreak/>
        <w:t>Clustering Analysis</w:t>
      </w:r>
    </w:p>
    <w:p w14:paraId="1BCCC164" w14:textId="7794ED05" w:rsidR="0034278A" w:rsidRPr="0034278A" w:rsidRDefault="0034278A" w:rsidP="007110CB">
      <w:pPr>
        <w:pStyle w:val="Heading2"/>
        <w:rPr>
          <w:lang w:val="en-JP" w:eastAsia="zh-CN"/>
        </w:rPr>
      </w:pPr>
      <w:r w:rsidRPr="0034278A">
        <w:rPr>
          <w:lang w:val="en-JP" w:eastAsia="zh-CN"/>
        </w:rPr>
        <w:t>Determining Optimal Clusters</w:t>
      </w:r>
    </w:p>
    <w:p w14:paraId="0FB69284" w14:textId="314B7EF2" w:rsidR="0034278A" w:rsidRPr="0034278A" w:rsidRDefault="0034278A" w:rsidP="007110CB">
      <w:pPr>
        <w:rPr>
          <w:lang w:val="en-JP" w:eastAsia="zh-CN"/>
        </w:rPr>
      </w:pPr>
      <w:r w:rsidRPr="0034278A">
        <w:rPr>
          <w:lang w:val="en-JP" w:eastAsia="zh-CN"/>
        </w:rPr>
        <w:t>To categorize lipsticks into meaningful color groups, the K-Means clustering algorithm was employed. Selecting the optimal number of clusters (</w:t>
      </w:r>
      <w:r w:rsidRPr="0034278A">
        <w:rPr>
          <w:i/>
          <w:iCs/>
          <w:lang w:val="en-JP" w:eastAsia="zh-CN"/>
        </w:rPr>
        <w:t>k</w:t>
      </w:r>
      <w:r w:rsidRPr="0034278A">
        <w:rPr>
          <w:lang w:val="en-JP" w:eastAsia="zh-CN"/>
        </w:rPr>
        <w:t xml:space="preserve">) was a critical step. A cross-validation framework was implemented, evaluating clustering performance across different </w:t>
      </w:r>
      <w:r w:rsidRPr="0034278A">
        <w:rPr>
          <w:i/>
          <w:iCs/>
          <w:lang w:val="en-JP" w:eastAsia="zh-CN"/>
        </w:rPr>
        <w:t>k</w:t>
      </w:r>
      <w:r w:rsidRPr="0034278A">
        <w:rPr>
          <w:lang w:val="en-JP" w:eastAsia="zh-CN"/>
        </w:rPr>
        <w:t xml:space="preserve"> values using metrics such as the Silhouette Score, Calinski-Harabasz Index, and Davies-Bouldin Index.</w:t>
      </w:r>
    </w:p>
    <w:p w14:paraId="58962461" w14:textId="2126ACCF" w:rsidR="0034278A" w:rsidRPr="0034278A" w:rsidRDefault="0034278A" w:rsidP="007110CB">
      <w:pPr>
        <w:rPr>
          <w:lang w:val="en-JP" w:eastAsia="zh-CN"/>
        </w:rPr>
      </w:pPr>
      <w:r w:rsidRPr="0034278A">
        <w:rPr>
          <w:lang w:val="en-JP" w:eastAsia="zh-CN"/>
        </w:rPr>
        <w:t>The Silhouette Score measures how similar an object is to its own cluster compared to other clusters, with higher values indicating better clustering. The Calinski-Harabasz Index assesses cluster separation and compactness, while the Davies-Bouldin Index evaluates cluster overlap.</w:t>
      </w:r>
    </w:p>
    <w:p w14:paraId="12FE7E0C" w14:textId="01E1E7A5" w:rsidR="0034278A" w:rsidRPr="0034278A" w:rsidRDefault="00D66FE3" w:rsidP="007110CB">
      <w:pPr>
        <w:rPr>
          <w:lang w:val="en-JP" w:eastAsia="zh-CN"/>
        </w:rPr>
      </w:pPr>
      <w:r>
        <w:rPr>
          <w:lang w:val="en-JP" w:eastAsia="zh-CN"/>
        </w:rPr>
        <w:t>The</w:t>
      </w:r>
      <w:r w:rsidR="0034278A" w:rsidRPr="0034278A">
        <w:rPr>
          <w:lang w:val="en-JP" w:eastAsia="zh-CN"/>
        </w:rPr>
        <w:t xml:space="preserve"> analysis indicated that </w:t>
      </w:r>
      <w:r w:rsidR="0034278A" w:rsidRPr="0034278A">
        <w:rPr>
          <w:b/>
          <w:bCs/>
          <w:lang w:val="en-JP" w:eastAsia="zh-CN"/>
        </w:rPr>
        <w:t>k = 6</w:t>
      </w:r>
      <w:r w:rsidR="0034278A" w:rsidRPr="0034278A">
        <w:rPr>
          <w:lang w:val="en-JP" w:eastAsia="zh-CN"/>
        </w:rPr>
        <w:t xml:space="preserve"> provided the best balance between cluster cohesion and separation.</w:t>
      </w:r>
    </w:p>
    <w:p w14:paraId="48365FE9" w14:textId="638657E6" w:rsidR="0034278A" w:rsidRPr="0034278A" w:rsidRDefault="007110CB" w:rsidP="0034278A">
      <w:pPr>
        <w:pStyle w:val="NoSpacing"/>
        <w:rPr>
          <w:lang w:val="en-JP" w:eastAsia="zh-CN"/>
        </w:rPr>
      </w:pPr>
      <w:r>
        <w:rPr>
          <w:noProof/>
        </w:rPr>
        <w:drawing>
          <wp:inline distT="0" distB="0" distL="0" distR="0" wp14:anchorId="1BC56992" wp14:editId="4C9F91C0">
            <wp:extent cx="5943600" cy="3774440"/>
            <wp:effectExtent l="0" t="0" r="0" b="0"/>
            <wp:docPr id="563326866" name="Picture 2" descr="A graph of different types of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26866" name="Picture 2" descr="A graph of different types of graphs&#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774440"/>
                    </a:xfrm>
                    <a:prstGeom prst="rect">
                      <a:avLst/>
                    </a:prstGeom>
                    <a:noFill/>
                    <a:ln>
                      <a:noFill/>
                    </a:ln>
                  </pic:spPr>
                </pic:pic>
              </a:graphicData>
            </a:graphic>
          </wp:inline>
        </w:drawing>
      </w:r>
    </w:p>
    <w:p w14:paraId="24F0A3F8" w14:textId="72412BA3" w:rsidR="007110CB" w:rsidRPr="00FC3ABB" w:rsidRDefault="007110CB" w:rsidP="007110CB">
      <w:pPr>
        <w:rPr>
          <w:lang w:val="en-JP" w:eastAsia="zh-CN"/>
        </w:rPr>
      </w:pPr>
      <w:r w:rsidRPr="00FC3ABB">
        <w:rPr>
          <w:i/>
          <w:iCs/>
          <w:lang w:val="en-JP" w:eastAsia="zh-CN"/>
        </w:rPr>
        <w:t xml:space="preserve">Figure </w:t>
      </w:r>
      <w:r>
        <w:rPr>
          <w:i/>
          <w:iCs/>
          <w:lang w:val="en-JP" w:eastAsia="zh-CN"/>
        </w:rPr>
        <w:t>2</w:t>
      </w:r>
      <w:r w:rsidRPr="00FC3ABB">
        <w:rPr>
          <w:i/>
          <w:iCs/>
          <w:lang w:val="en-JP" w:eastAsia="zh-CN"/>
        </w:rPr>
        <w:t>: Evaluation of Clustering Performance Metrics Across Different Values of k. </w:t>
      </w:r>
    </w:p>
    <w:p w14:paraId="232130D2" w14:textId="77777777" w:rsidR="0034278A" w:rsidRPr="0034278A" w:rsidRDefault="0034278A" w:rsidP="0034278A">
      <w:pPr>
        <w:pStyle w:val="NoSpacing"/>
        <w:rPr>
          <w:lang w:val="en-JP" w:eastAsia="zh-CN"/>
        </w:rPr>
      </w:pPr>
    </w:p>
    <w:p w14:paraId="7240EFE4" w14:textId="0C83E5AB" w:rsidR="0034278A" w:rsidRPr="0034278A" w:rsidRDefault="0034278A" w:rsidP="007110CB">
      <w:pPr>
        <w:pStyle w:val="Heading2"/>
        <w:rPr>
          <w:lang w:val="en-JP" w:eastAsia="zh-CN"/>
        </w:rPr>
      </w:pPr>
      <w:r w:rsidRPr="0034278A">
        <w:rPr>
          <w:lang w:val="en-JP" w:eastAsia="zh-CN"/>
        </w:rPr>
        <w:lastRenderedPageBreak/>
        <w:t>Cluster Interpretation</w:t>
      </w:r>
    </w:p>
    <w:p w14:paraId="72C7A1A7" w14:textId="75263BB3" w:rsidR="0034278A" w:rsidRPr="0034278A" w:rsidRDefault="0034278A" w:rsidP="007110CB">
      <w:pPr>
        <w:rPr>
          <w:lang w:val="en-JP" w:eastAsia="zh-CN"/>
        </w:rPr>
      </w:pPr>
      <w:r w:rsidRPr="0034278A">
        <w:rPr>
          <w:lang w:val="en-JP" w:eastAsia="zh-CN"/>
        </w:rPr>
        <w:t>Each cluster was analyzed to understand its predominant color characteristics. Clusters were assigned descriptive names such as “Classic Red,” “Soft Pink,” and “Warm Brown.” This categorization facilitated personalized recommendations by aligning products with user-preferred color groups.</w:t>
      </w:r>
    </w:p>
    <w:p w14:paraId="6F91739C" w14:textId="77777777" w:rsidR="0034278A" w:rsidRPr="0034278A" w:rsidRDefault="0034278A" w:rsidP="007110CB">
      <w:pPr>
        <w:rPr>
          <w:lang w:val="en-JP" w:eastAsia="zh-CN"/>
        </w:rPr>
      </w:pPr>
      <w:r w:rsidRPr="0034278A">
        <w:rPr>
          <w:lang w:val="en-JP" w:eastAsia="zh-CN"/>
        </w:rPr>
        <w:t>Visualization of the clusters in RGB space provided insights into the distribution of lipstick shades and the distinctiveness of each cluster.</w:t>
      </w:r>
    </w:p>
    <w:p w14:paraId="3A0D0FBF" w14:textId="07AD222F" w:rsidR="0034278A" w:rsidRPr="0034278A" w:rsidRDefault="007110CB" w:rsidP="0034278A">
      <w:pPr>
        <w:pStyle w:val="NoSpacing"/>
        <w:rPr>
          <w:lang w:val="en-JP" w:eastAsia="zh-CN"/>
        </w:rPr>
      </w:pPr>
      <w:r>
        <w:rPr>
          <w:noProof/>
        </w:rPr>
        <w:drawing>
          <wp:inline distT="0" distB="0" distL="0" distR="0" wp14:anchorId="2D7A5B7A" wp14:editId="759E152F">
            <wp:extent cx="5943600" cy="5917565"/>
            <wp:effectExtent l="0" t="0" r="0" b="635"/>
            <wp:docPr id="803935404" name="Picture 3" descr="A chart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935404" name="Picture 3" descr="A chart of different color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917565"/>
                    </a:xfrm>
                    <a:prstGeom prst="rect">
                      <a:avLst/>
                    </a:prstGeom>
                    <a:noFill/>
                    <a:ln>
                      <a:noFill/>
                    </a:ln>
                  </pic:spPr>
                </pic:pic>
              </a:graphicData>
            </a:graphic>
          </wp:inline>
        </w:drawing>
      </w:r>
    </w:p>
    <w:p w14:paraId="2D7C2800" w14:textId="672B5E18" w:rsidR="007110CB" w:rsidRPr="0034278A" w:rsidRDefault="007110CB" w:rsidP="00C75D27">
      <w:pPr>
        <w:spacing w:line="480" w:lineRule="auto"/>
        <w:rPr>
          <w:i/>
          <w:iCs/>
          <w:lang w:val="en-JP" w:eastAsia="zh-CN"/>
        </w:rPr>
      </w:pPr>
      <w:r w:rsidRPr="00FC3ABB">
        <w:rPr>
          <w:i/>
          <w:iCs/>
          <w:lang w:val="en-JP" w:eastAsia="zh-CN"/>
        </w:rPr>
        <w:lastRenderedPageBreak/>
        <w:t xml:space="preserve">Figure </w:t>
      </w:r>
      <w:r>
        <w:rPr>
          <w:i/>
          <w:iCs/>
          <w:lang w:val="en-JP" w:eastAsia="zh-CN"/>
        </w:rPr>
        <w:t>3</w:t>
      </w:r>
      <w:r w:rsidRPr="00FC3ABB">
        <w:rPr>
          <w:i/>
          <w:iCs/>
          <w:lang w:val="en-JP" w:eastAsia="zh-CN"/>
        </w:rPr>
        <w:t>: Visualization of Lipstick Color Clusters in RGB Space. Each cluster is represented by a different color, illustrating the distinct groupings of lipstick shades.</w:t>
      </w:r>
    </w:p>
    <w:p w14:paraId="52BD81C4" w14:textId="2A8E622A" w:rsidR="0034278A" w:rsidRPr="0034278A" w:rsidRDefault="0034278A" w:rsidP="007110CB">
      <w:pPr>
        <w:pStyle w:val="Heading2"/>
        <w:rPr>
          <w:lang w:val="en-JP" w:eastAsia="zh-CN"/>
        </w:rPr>
      </w:pPr>
      <w:r w:rsidRPr="0034278A">
        <w:rPr>
          <w:lang w:val="en-JP" w:eastAsia="zh-CN"/>
        </w:rPr>
        <w:t>Visualizing Color Composition</w:t>
      </w:r>
    </w:p>
    <w:p w14:paraId="4B281E35" w14:textId="77777777" w:rsidR="0034278A" w:rsidRPr="0034278A" w:rsidRDefault="0034278A" w:rsidP="007110CB">
      <w:pPr>
        <w:rPr>
          <w:lang w:val="en-JP" w:eastAsia="zh-CN"/>
        </w:rPr>
      </w:pPr>
      <w:r w:rsidRPr="0034278A">
        <w:rPr>
          <w:lang w:val="en-JP" w:eastAsia="zh-CN"/>
        </w:rPr>
        <w:t>To visualize the distribution of lipstick colors across the clusters, a circular composition (pie chart) was created, representing each cluster’s proportion in the dataset.</w:t>
      </w:r>
    </w:p>
    <w:p w14:paraId="5D1BC792" w14:textId="2DFA66FD" w:rsidR="0034278A" w:rsidRPr="0034278A" w:rsidRDefault="007110CB" w:rsidP="0034278A">
      <w:pPr>
        <w:pStyle w:val="NoSpacing"/>
        <w:rPr>
          <w:lang w:val="en-JP" w:eastAsia="zh-CN"/>
        </w:rPr>
      </w:pPr>
      <w:r>
        <w:rPr>
          <w:noProof/>
        </w:rPr>
        <w:drawing>
          <wp:inline distT="0" distB="0" distL="0" distR="0" wp14:anchorId="5DB2B639" wp14:editId="0AF1E7A3">
            <wp:extent cx="5943600" cy="3949065"/>
            <wp:effectExtent l="0" t="0" r="0" b="635"/>
            <wp:docPr id="216979936" name="Picture 4" descr="A pie chart with different shades of red and pin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79936" name="Picture 4" descr="A pie chart with different shades of red and pink&#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49065"/>
                    </a:xfrm>
                    <a:prstGeom prst="rect">
                      <a:avLst/>
                    </a:prstGeom>
                    <a:noFill/>
                    <a:ln>
                      <a:noFill/>
                    </a:ln>
                  </pic:spPr>
                </pic:pic>
              </a:graphicData>
            </a:graphic>
          </wp:inline>
        </w:drawing>
      </w:r>
    </w:p>
    <w:p w14:paraId="57303129" w14:textId="193C7CBC" w:rsidR="007110CB" w:rsidRPr="00F9772E" w:rsidRDefault="007110CB" w:rsidP="007110CB">
      <w:pPr>
        <w:rPr>
          <w:lang w:val="en-JP" w:eastAsia="zh-CN"/>
        </w:rPr>
      </w:pPr>
      <w:r w:rsidRPr="00F9772E">
        <w:rPr>
          <w:i/>
          <w:iCs/>
          <w:lang w:val="en-JP" w:eastAsia="zh-CN"/>
        </w:rPr>
        <w:t xml:space="preserve">Figure </w:t>
      </w:r>
      <w:r>
        <w:rPr>
          <w:i/>
          <w:iCs/>
          <w:lang w:val="en-JP" w:eastAsia="zh-CN"/>
        </w:rPr>
        <w:t>4</w:t>
      </w:r>
      <w:r w:rsidRPr="00F9772E">
        <w:rPr>
          <w:i/>
          <w:iCs/>
          <w:lang w:val="en-JP" w:eastAsia="zh-CN"/>
        </w:rPr>
        <w:t>: Distribution of Lipstick Colors Across Clusters. Each segment represents a color cluster, labeled with its name and percentage share. The colors correspond to the cluster centroids in RGB space.</w:t>
      </w:r>
    </w:p>
    <w:p w14:paraId="633AC14E" w14:textId="77777777" w:rsidR="0034278A" w:rsidRPr="0034278A" w:rsidRDefault="0034278A" w:rsidP="0034278A">
      <w:pPr>
        <w:pStyle w:val="NoSpacing"/>
        <w:rPr>
          <w:lang w:val="en-JP" w:eastAsia="zh-CN"/>
        </w:rPr>
      </w:pPr>
    </w:p>
    <w:p w14:paraId="6165AC04" w14:textId="5D5A0DBD" w:rsidR="0034278A" w:rsidRPr="0034278A" w:rsidRDefault="0034278A" w:rsidP="007110CB">
      <w:pPr>
        <w:pStyle w:val="Heading1"/>
        <w:rPr>
          <w:lang w:val="en-JP" w:eastAsia="zh-CN"/>
        </w:rPr>
      </w:pPr>
      <w:r w:rsidRPr="0034278A">
        <w:rPr>
          <w:lang w:val="en-JP" w:eastAsia="zh-CN"/>
        </w:rPr>
        <w:t>Recommendation Engine Development</w:t>
      </w:r>
    </w:p>
    <w:p w14:paraId="14850387" w14:textId="77777777" w:rsidR="0034278A" w:rsidRPr="0034278A" w:rsidRDefault="0034278A" w:rsidP="007110CB">
      <w:pPr>
        <w:pStyle w:val="Heading2"/>
        <w:rPr>
          <w:lang w:val="en-JP" w:eastAsia="zh-CN"/>
        </w:rPr>
      </w:pPr>
      <w:r w:rsidRPr="0034278A">
        <w:rPr>
          <w:lang w:val="en-JP" w:eastAsia="zh-CN"/>
        </w:rPr>
        <w:t>Weighted Scoring Algorithm</w:t>
      </w:r>
    </w:p>
    <w:p w14:paraId="4DE4FF00" w14:textId="77777777" w:rsidR="0034278A" w:rsidRPr="0034278A" w:rsidRDefault="0034278A" w:rsidP="0034278A">
      <w:pPr>
        <w:pStyle w:val="NoSpacing"/>
        <w:rPr>
          <w:lang w:val="en-JP" w:eastAsia="zh-CN"/>
        </w:rPr>
      </w:pPr>
    </w:p>
    <w:p w14:paraId="510616D0" w14:textId="7FA1537C" w:rsidR="0034278A" w:rsidRPr="0034278A" w:rsidRDefault="0034278A" w:rsidP="007110CB">
      <w:pPr>
        <w:rPr>
          <w:lang w:val="en-JP" w:eastAsia="zh-CN"/>
        </w:rPr>
      </w:pPr>
      <w:r w:rsidRPr="0034278A">
        <w:rPr>
          <w:lang w:val="en-JP" w:eastAsia="zh-CN"/>
        </w:rPr>
        <w:lastRenderedPageBreak/>
        <w:t>The recommendation engine was designed to integrate multiple factors influencing consumer choices, specifically focusing on product ratings and the number of reviews. The calculation of the recommendation score employed a weighted approach that balanced these factors to reflect both product quality and popularity.</w:t>
      </w:r>
    </w:p>
    <w:p w14:paraId="07FD222E" w14:textId="7D7F7534" w:rsidR="0034278A" w:rsidRPr="0034278A" w:rsidRDefault="0034278A" w:rsidP="007110CB">
      <w:pPr>
        <w:rPr>
          <w:lang w:val="en-JP" w:eastAsia="zh-CN"/>
        </w:rPr>
      </w:pPr>
      <w:r w:rsidRPr="0034278A">
        <w:rPr>
          <w:lang w:val="en-JP" w:eastAsia="zh-CN"/>
        </w:rPr>
        <w:t>The scoring methodology assigned a weight of 70% to the product’s average rating and 30% to the number of reviews it received. This weighting emphasized the importance of product quality as perceived by consumers while still considering the influence of product popularity.</w:t>
      </w:r>
    </w:p>
    <w:p w14:paraId="61B854CB" w14:textId="7B4BEB9F" w:rsidR="0034278A" w:rsidRPr="0034278A" w:rsidRDefault="0034278A" w:rsidP="007110CB">
      <w:pPr>
        <w:rPr>
          <w:lang w:val="en-JP" w:eastAsia="zh-CN"/>
        </w:rPr>
      </w:pPr>
      <w:r w:rsidRPr="0034278A">
        <w:rPr>
          <w:lang w:val="en-JP" w:eastAsia="zh-CN"/>
        </w:rPr>
        <w:t>To account for the wide range of review counts and mitigate the impact of products with exceptionally high numbers of reviews overshadowing others, logarithmic scaling was applied to the review counts. This approach acknowledged the diminishing returns of additional reviews in influencing consumer perception.</w:t>
      </w:r>
    </w:p>
    <w:p w14:paraId="66665CA8" w14:textId="0B4DC93E" w:rsidR="0034278A" w:rsidRPr="0034278A" w:rsidRDefault="0034278A" w:rsidP="007110CB">
      <w:pPr>
        <w:rPr>
          <w:lang w:val="en-JP" w:eastAsia="zh-CN"/>
        </w:rPr>
      </w:pPr>
      <w:r w:rsidRPr="0034278A">
        <w:rPr>
          <w:lang w:val="en-JP" w:eastAsia="zh-CN"/>
        </w:rPr>
        <w:t>The recommendation score for each product was calculated by normalizing the average rating to a scale between 0 and 1, dividing by the maximum possible rating. The scaled review count was similarly normalized by dividing the logarithmically scaled review count by the logarithm of the maximum review count across all products. The weighted sum of these two normalized values was then scaled to a percentage for easier interpretation.</w:t>
      </w:r>
    </w:p>
    <w:p w14:paraId="3B548DDB" w14:textId="359271CB" w:rsidR="0034278A" w:rsidRPr="0034278A" w:rsidRDefault="0034278A" w:rsidP="00C75D27">
      <w:pPr>
        <w:rPr>
          <w:lang w:val="en-JP" w:eastAsia="zh-CN"/>
        </w:rPr>
      </w:pPr>
      <w:r w:rsidRPr="0034278A">
        <w:rPr>
          <w:lang w:val="en-JP" w:eastAsia="zh-CN"/>
        </w:rPr>
        <w:t>This scoring method ensured that products with high ratings and a substantial number of reviews were prioritized in the recommendations, providing users with high-quality and popular options that align with their preferences.</w:t>
      </w:r>
    </w:p>
    <w:p w14:paraId="72E7D8E2" w14:textId="59DC1DC8" w:rsidR="0034278A" w:rsidRPr="0034278A" w:rsidRDefault="0034278A" w:rsidP="007110CB">
      <w:pPr>
        <w:pStyle w:val="Heading2"/>
        <w:rPr>
          <w:lang w:val="en-JP" w:eastAsia="zh-CN"/>
        </w:rPr>
      </w:pPr>
      <w:r w:rsidRPr="0034278A">
        <w:rPr>
          <w:lang w:val="en-JP" w:eastAsia="zh-CN"/>
        </w:rPr>
        <w:t xml:space="preserve">Personalization and </w:t>
      </w:r>
      <w:r w:rsidRPr="007110CB">
        <w:t>Filtering</w:t>
      </w:r>
    </w:p>
    <w:p w14:paraId="1DB82269" w14:textId="12B3C4DC" w:rsidR="00C75D27" w:rsidRPr="00C75D27" w:rsidRDefault="00C75D27" w:rsidP="00C75D27">
      <w:pPr>
        <w:rPr>
          <w:rFonts w:hint="eastAsia"/>
          <w:lang w:val="en-JP" w:eastAsia="zh-CN"/>
        </w:rPr>
      </w:pPr>
      <w:r w:rsidRPr="00C75D27">
        <w:rPr>
          <w:lang w:val="en-JP" w:eastAsia="zh-CN"/>
        </w:rPr>
        <w:t>After a customer uploads their photo, the system uses Google MediaPipe to analyze the image and determine the customer’s skin tone. The extracted skin tone data is input into the pre-trained K-Means clustering model, which classifies the customer into one of six predefined skin tone clusters.</w:t>
      </w:r>
    </w:p>
    <w:p w14:paraId="51D0883C" w14:textId="7A799D96" w:rsidR="00C75D27" w:rsidRPr="00C75D27" w:rsidRDefault="00C75D27" w:rsidP="00C75D27">
      <w:pPr>
        <w:rPr>
          <w:rFonts w:hint="eastAsia"/>
          <w:lang w:val="en-JP" w:eastAsia="zh-CN"/>
        </w:rPr>
      </w:pPr>
      <w:r w:rsidRPr="00C75D27">
        <w:rPr>
          <w:lang w:val="en-JP" w:eastAsia="zh-CN"/>
        </w:rPr>
        <w:t>The recommendation engine then selects lipstick products from the color cluster that complements the customer’s skin tone cluster. This process enhances the personalization aspect of the recommendations by ensuring that the suggested products are well-suited to the individual’s complexion.</w:t>
      </w:r>
    </w:p>
    <w:p w14:paraId="480745DB" w14:textId="07F50FD2" w:rsidR="00C75D27" w:rsidRDefault="00C75D27" w:rsidP="00C75D27">
      <w:pPr>
        <w:rPr>
          <w:lang w:val="en-JP" w:eastAsia="zh-CN"/>
        </w:rPr>
      </w:pPr>
      <w:r w:rsidRPr="00C75D27">
        <w:rPr>
          <w:lang w:val="en-JP" w:eastAsia="zh-CN"/>
        </w:rPr>
        <w:t xml:space="preserve">Customers have the flexibility to sort the displayed products by </w:t>
      </w:r>
      <w:r>
        <w:rPr>
          <w:lang w:val="en-JP" w:eastAsia="zh-CN"/>
        </w:rPr>
        <w:t>“</w:t>
      </w:r>
      <w:r w:rsidRPr="00C75D27">
        <w:rPr>
          <w:lang w:val="en-JP" w:eastAsia="zh-CN"/>
        </w:rPr>
        <w:t>Recommendation Score”</w:t>
      </w:r>
      <w:r>
        <w:rPr>
          <w:lang w:val="en-JP" w:eastAsia="zh-CN"/>
        </w:rPr>
        <w:t>,</w:t>
      </w:r>
      <w:r w:rsidRPr="00C75D27">
        <w:rPr>
          <w:lang w:val="en-JP" w:eastAsia="zh-CN"/>
        </w:rPr>
        <w:t xml:space="preserve"> “Number of Reviews”</w:t>
      </w:r>
      <w:r>
        <w:rPr>
          <w:lang w:val="en-JP" w:eastAsia="zh-CN"/>
        </w:rPr>
        <w:t>,</w:t>
      </w:r>
      <w:r w:rsidRPr="00C75D27">
        <w:rPr>
          <w:lang w:val="en-JP" w:eastAsia="zh-CN"/>
        </w:rPr>
        <w:t xml:space="preserve"> “Rating” or “Price”</w:t>
      </w:r>
      <w:r>
        <w:rPr>
          <w:lang w:val="en-JP" w:eastAsia="zh-CN"/>
        </w:rPr>
        <w:t>.</w:t>
      </w:r>
      <w:r w:rsidRPr="00C75D27">
        <w:rPr>
          <w:lang w:val="en-JP" w:eastAsia="zh-CN"/>
        </w:rPr>
        <w:t xml:space="preserve"> They can also apply filters to refine the </w:t>
      </w:r>
      <w:r w:rsidRPr="00C75D27">
        <w:rPr>
          <w:lang w:val="en-JP" w:eastAsia="zh-CN"/>
        </w:rPr>
        <w:lastRenderedPageBreak/>
        <w:t>product list according to their preferences, such as setting a desired price range or selecting the number of products to display per page.</w:t>
      </w:r>
    </w:p>
    <w:p w14:paraId="4666336D" w14:textId="0010CAC8" w:rsidR="00F12F39" w:rsidRPr="00C75D27" w:rsidRDefault="00F12F39" w:rsidP="00F12F39">
      <w:pPr>
        <w:rPr>
          <w:rFonts w:hint="eastAsia"/>
          <w:lang w:val="en-JP" w:eastAsia="zh-CN"/>
        </w:rPr>
      </w:pPr>
      <w:r w:rsidRPr="00F12F39">
        <w:rPr>
          <w:lang w:val="en-JP" w:eastAsia="zh-CN"/>
        </w:rPr>
        <w:t>Additionally, each lipstick image in the recommendation list is clickable. When a user clicks on a lipstick image, they are redirected to the product page of the lipstick on the Sephora website. This feature provid</w:t>
      </w:r>
      <w:r w:rsidR="00AB4165">
        <w:rPr>
          <w:rFonts w:hint="eastAsia"/>
          <w:lang w:val="en-JP" w:eastAsia="zh-CN"/>
        </w:rPr>
        <w:t>es</w:t>
      </w:r>
      <w:r w:rsidRPr="00F12F39">
        <w:rPr>
          <w:lang w:val="en-JP" w:eastAsia="zh-CN"/>
        </w:rPr>
        <w:t xml:space="preserve"> a seamless transition from recommendation to purchase, allowing users to access detailed product information and complete transactions efficiently.</w:t>
      </w:r>
    </w:p>
    <w:p w14:paraId="52630636" w14:textId="77777777" w:rsidR="0034278A" w:rsidRPr="0034278A" w:rsidRDefault="0034278A" w:rsidP="007110CB">
      <w:pPr>
        <w:rPr>
          <w:lang w:val="en-JP" w:eastAsia="zh-CN"/>
        </w:rPr>
      </w:pPr>
    </w:p>
    <w:p w14:paraId="0C1130AB" w14:textId="42CEBE2E" w:rsidR="0034278A" w:rsidRPr="0034278A" w:rsidRDefault="0034278A" w:rsidP="00C75D27">
      <w:pPr>
        <w:pStyle w:val="Heading1"/>
        <w:rPr>
          <w:lang w:val="en-JP" w:eastAsia="zh-CN"/>
        </w:rPr>
      </w:pPr>
      <w:r w:rsidRPr="0034278A">
        <w:rPr>
          <w:lang w:val="en-JP" w:eastAsia="zh-CN"/>
        </w:rPr>
        <w:t>Frontend and Backend Implementation</w:t>
      </w:r>
    </w:p>
    <w:p w14:paraId="222E17CF" w14:textId="57EFB483" w:rsidR="0034278A" w:rsidRPr="0034278A" w:rsidRDefault="0034278A" w:rsidP="00C75D27">
      <w:pPr>
        <w:pStyle w:val="Heading2"/>
        <w:rPr>
          <w:lang w:val="en-JP" w:eastAsia="zh-CN"/>
        </w:rPr>
      </w:pPr>
      <w:r w:rsidRPr="0034278A">
        <w:rPr>
          <w:lang w:val="en-JP" w:eastAsia="zh-CN"/>
        </w:rPr>
        <w:t>Frontend Development</w:t>
      </w:r>
    </w:p>
    <w:p w14:paraId="7F1BD327" w14:textId="10A794FD" w:rsidR="0034278A" w:rsidRPr="0034278A" w:rsidRDefault="0034278A" w:rsidP="00C75D27">
      <w:pPr>
        <w:rPr>
          <w:lang w:val="en-JP" w:eastAsia="zh-CN"/>
        </w:rPr>
      </w:pPr>
      <w:r w:rsidRPr="0034278A">
        <w:rPr>
          <w:lang w:val="en-JP" w:eastAsia="zh-CN"/>
        </w:rPr>
        <w:t>The frontend was developed using React.js, leveraging features such as hooks and the Context API for efficient state management. Material-UI provided a consistent and responsive design framework, with custom themes aligning with the aesthetic of a cosmetics application.</w:t>
      </w:r>
    </w:p>
    <w:p w14:paraId="6980752E" w14:textId="77777777" w:rsidR="0034278A" w:rsidRPr="0034278A" w:rsidRDefault="0034278A" w:rsidP="00C75D27">
      <w:pPr>
        <w:ind w:firstLine="0"/>
        <w:rPr>
          <w:lang w:val="en-JP" w:eastAsia="zh-CN"/>
        </w:rPr>
      </w:pPr>
      <w:r w:rsidRPr="0034278A">
        <w:rPr>
          <w:lang w:val="en-JP" w:eastAsia="zh-CN"/>
        </w:rPr>
        <w:t>Key components included:</w:t>
      </w:r>
    </w:p>
    <w:p w14:paraId="001C42DA" w14:textId="363E7AC0" w:rsidR="0034278A" w:rsidRPr="00C75D27" w:rsidRDefault="0034278A" w:rsidP="00C75D27">
      <w:pPr>
        <w:pStyle w:val="ListParagraph"/>
        <w:numPr>
          <w:ilvl w:val="0"/>
          <w:numId w:val="25"/>
        </w:numPr>
        <w:rPr>
          <w:lang w:val="en-JP" w:eastAsia="zh-CN"/>
        </w:rPr>
      </w:pPr>
      <w:r w:rsidRPr="00C75D27">
        <w:rPr>
          <w:b/>
          <w:bCs/>
          <w:lang w:val="en-JP" w:eastAsia="zh-CN"/>
        </w:rPr>
        <w:t>ImageUpload Component:</w:t>
      </w:r>
      <w:r w:rsidRPr="00C75D27">
        <w:rPr>
          <w:lang w:val="en-JP" w:eastAsia="zh-CN"/>
        </w:rPr>
        <w:t xml:space="preserve"> Allowed users to upload images, which were processed client-side for immediate feedback. Client-side processing ensured faster response times and reduced server load.</w:t>
      </w:r>
    </w:p>
    <w:p w14:paraId="73D0A693" w14:textId="08D44D58" w:rsidR="00C75D27" w:rsidRPr="00C75D27" w:rsidRDefault="0034278A" w:rsidP="00C75D27">
      <w:pPr>
        <w:pStyle w:val="ListParagraph"/>
        <w:numPr>
          <w:ilvl w:val="0"/>
          <w:numId w:val="25"/>
        </w:numPr>
        <w:rPr>
          <w:lang w:val="en-JP" w:eastAsia="zh-CN"/>
        </w:rPr>
      </w:pPr>
      <w:r w:rsidRPr="00C75D27">
        <w:rPr>
          <w:b/>
          <w:bCs/>
          <w:lang w:val="en-JP" w:eastAsia="zh-CN"/>
        </w:rPr>
        <w:t>RecommendationView Component:</w:t>
      </w:r>
      <w:r w:rsidRPr="00C75D27">
        <w:rPr>
          <w:lang w:val="en-JP" w:eastAsia="zh-CN"/>
        </w:rPr>
        <w:t xml:space="preserve"> Displayed recommended products with dynamic animations using the Framer Motion library. Products were presented in an interactive grid, with sorting and filtering options readily accessible.</w:t>
      </w:r>
    </w:p>
    <w:p w14:paraId="2AE2D738" w14:textId="1BA245FC" w:rsidR="0034278A" w:rsidRPr="0034278A" w:rsidRDefault="0034278A" w:rsidP="00C75D27">
      <w:pPr>
        <w:pStyle w:val="Heading2"/>
        <w:rPr>
          <w:lang w:val="en-JP" w:eastAsia="zh-CN"/>
        </w:rPr>
      </w:pPr>
      <w:r w:rsidRPr="0034278A">
        <w:rPr>
          <w:lang w:val="en-JP" w:eastAsia="zh-CN"/>
        </w:rPr>
        <w:t>Backend Development</w:t>
      </w:r>
    </w:p>
    <w:p w14:paraId="5B674181" w14:textId="77777777" w:rsidR="0034278A" w:rsidRPr="0034278A" w:rsidRDefault="0034278A" w:rsidP="00C75D27">
      <w:pPr>
        <w:rPr>
          <w:lang w:val="en-JP" w:eastAsia="zh-CN"/>
        </w:rPr>
      </w:pPr>
      <w:r w:rsidRPr="0034278A">
        <w:rPr>
          <w:lang w:val="en-JP" w:eastAsia="zh-CN"/>
        </w:rPr>
        <w:t>The backend was implemented using Flask, providing a lightweight yet powerful framework for API development. RESTful API endpoints were established for:</w:t>
      </w:r>
    </w:p>
    <w:p w14:paraId="2348DA9D" w14:textId="322FC601" w:rsidR="0034278A" w:rsidRPr="00C75D27" w:rsidRDefault="0034278A" w:rsidP="00C75D27">
      <w:pPr>
        <w:pStyle w:val="ListParagraph"/>
        <w:numPr>
          <w:ilvl w:val="0"/>
          <w:numId w:val="27"/>
        </w:numPr>
        <w:rPr>
          <w:lang w:val="en-JP" w:eastAsia="zh-CN"/>
        </w:rPr>
      </w:pPr>
      <w:r w:rsidRPr="00C75D27">
        <w:rPr>
          <w:b/>
          <w:bCs/>
          <w:lang w:val="en-JP" w:eastAsia="zh-CN"/>
        </w:rPr>
        <w:t>Image Processing:</w:t>
      </w:r>
      <w:r w:rsidRPr="00C75D27">
        <w:rPr>
          <w:lang w:val="en-JP" w:eastAsia="zh-CN"/>
        </w:rPr>
        <w:t xml:space="preserve"> Received images from the frontend, and extracted color features.</w:t>
      </w:r>
    </w:p>
    <w:p w14:paraId="3CF79054" w14:textId="3085E744" w:rsidR="0034278A" w:rsidRPr="00C75D27" w:rsidRDefault="0034278A" w:rsidP="00C75D27">
      <w:pPr>
        <w:pStyle w:val="ListParagraph"/>
        <w:numPr>
          <w:ilvl w:val="0"/>
          <w:numId w:val="27"/>
        </w:numPr>
        <w:rPr>
          <w:lang w:val="en-JP" w:eastAsia="zh-CN"/>
        </w:rPr>
      </w:pPr>
      <w:r w:rsidRPr="00C75D27">
        <w:rPr>
          <w:b/>
          <w:bCs/>
          <w:lang w:val="en-JP" w:eastAsia="zh-CN"/>
        </w:rPr>
        <w:t>Recommendation Generation:</w:t>
      </w:r>
      <w:r w:rsidRPr="00C75D27">
        <w:rPr>
          <w:lang w:val="en-JP" w:eastAsia="zh-CN"/>
        </w:rPr>
        <w:t xml:space="preserve"> Computed recommendation scores based on user inputs and returned a list of recommended products.</w:t>
      </w:r>
    </w:p>
    <w:p w14:paraId="78B172CD" w14:textId="4E6CD70A" w:rsidR="00C75D27" w:rsidRPr="00C75D27" w:rsidRDefault="0034278A" w:rsidP="00C75D27">
      <w:pPr>
        <w:pStyle w:val="ListParagraph"/>
        <w:numPr>
          <w:ilvl w:val="0"/>
          <w:numId w:val="27"/>
        </w:numPr>
        <w:rPr>
          <w:lang w:val="en-JP" w:eastAsia="zh-CN"/>
        </w:rPr>
      </w:pPr>
      <w:r w:rsidRPr="00C75D27">
        <w:rPr>
          <w:b/>
          <w:bCs/>
          <w:lang w:val="en-JP" w:eastAsia="zh-CN"/>
        </w:rPr>
        <w:t>Feedback Collection:</w:t>
      </w:r>
      <w:r w:rsidRPr="00C75D27">
        <w:rPr>
          <w:lang w:val="en-JP" w:eastAsia="zh-CN"/>
        </w:rPr>
        <w:t xml:space="preserve"> Stored user feedback for continuous improvement of the system.</w:t>
      </w:r>
    </w:p>
    <w:p w14:paraId="6D2ECB69" w14:textId="53A7E895" w:rsidR="0034278A" w:rsidRPr="0034278A" w:rsidRDefault="0034278A" w:rsidP="00C75D27">
      <w:pPr>
        <w:rPr>
          <w:lang w:val="en-JP" w:eastAsia="zh-CN"/>
        </w:rPr>
      </w:pPr>
      <w:r w:rsidRPr="0034278A">
        <w:rPr>
          <w:lang w:val="en-JP" w:eastAsia="zh-CN"/>
        </w:rPr>
        <w:t>Cross-Origin Resource Sharing (CORS) policies were configured to ensure seamless communication between the frontend and backend.</w:t>
      </w:r>
    </w:p>
    <w:p w14:paraId="71C445E0" w14:textId="6B927E22" w:rsidR="0034278A" w:rsidRPr="0034278A" w:rsidRDefault="0034278A" w:rsidP="00C75D27">
      <w:pPr>
        <w:pStyle w:val="Heading2"/>
        <w:rPr>
          <w:lang w:val="en-JP" w:eastAsia="zh-CN"/>
        </w:rPr>
      </w:pPr>
      <w:r w:rsidRPr="0034278A">
        <w:rPr>
          <w:lang w:val="en-JP" w:eastAsia="zh-CN"/>
        </w:rPr>
        <w:lastRenderedPageBreak/>
        <w:t xml:space="preserve">Integration of </w:t>
      </w:r>
      <w:r w:rsidRPr="00C75D27">
        <w:t>MySQL</w:t>
      </w:r>
      <w:r w:rsidRPr="0034278A">
        <w:rPr>
          <w:lang w:val="en-JP" w:eastAsia="zh-CN"/>
        </w:rPr>
        <w:t xml:space="preserve"> Database</w:t>
      </w:r>
    </w:p>
    <w:p w14:paraId="4E577428" w14:textId="5127E35B" w:rsidR="0034278A" w:rsidRPr="0034278A" w:rsidRDefault="0034278A" w:rsidP="00C75D27">
      <w:pPr>
        <w:rPr>
          <w:lang w:val="en-JP" w:eastAsia="zh-CN"/>
        </w:rPr>
      </w:pPr>
      <w:r w:rsidRPr="0034278A">
        <w:rPr>
          <w:lang w:val="en-JP" w:eastAsia="zh-CN"/>
        </w:rPr>
        <w:t>To manage and store user feedback effectively, a MySQL database was integrated into the backend infrastructure. Utiliz</w:t>
      </w:r>
      <w:r w:rsidR="00AB4165">
        <w:rPr>
          <w:rFonts w:hint="eastAsia"/>
          <w:lang w:val="en-JP" w:eastAsia="zh-CN"/>
        </w:rPr>
        <w:t>e</w:t>
      </w:r>
      <w:r w:rsidRPr="0034278A">
        <w:rPr>
          <w:lang w:val="en-JP" w:eastAsia="zh-CN"/>
        </w:rPr>
        <w:t xml:space="preserve"> MySQL containers through Docker isolated database environments. The database captured user feedback on product recommendations, enabling the collection of qualitative and quantitative data. It leveraged stored data to refine algorithms, adjust recommendation weights, and enhance personalization features based on real user input.</w:t>
      </w:r>
    </w:p>
    <w:p w14:paraId="5F96148C" w14:textId="1F30C6C4" w:rsidR="0034278A" w:rsidRPr="0034278A" w:rsidRDefault="0034278A" w:rsidP="00C75D27">
      <w:pPr>
        <w:pStyle w:val="Heading2"/>
        <w:rPr>
          <w:lang w:val="en-JP" w:eastAsia="zh-CN"/>
        </w:rPr>
      </w:pPr>
      <w:r w:rsidRPr="0034278A">
        <w:rPr>
          <w:lang w:val="en-JP" w:eastAsia="zh-CN"/>
        </w:rPr>
        <w:t>Containerization with Docker</w:t>
      </w:r>
    </w:p>
    <w:p w14:paraId="1B9F34A6" w14:textId="77777777" w:rsidR="0034278A" w:rsidRPr="0034278A" w:rsidRDefault="0034278A" w:rsidP="00C75D27">
      <w:pPr>
        <w:rPr>
          <w:lang w:val="en-JP" w:eastAsia="zh-CN"/>
        </w:rPr>
      </w:pPr>
      <w:r w:rsidRPr="0034278A">
        <w:rPr>
          <w:lang w:val="en-JP" w:eastAsia="zh-CN"/>
        </w:rPr>
        <w:t>To ensure scalability and ease of deployment, the application was containerized using Docker. Separate containers were created for the frontend, backend, and database services, facilitating independent development and deployment cycles. Docker Compose was used to manage multi-container applications, simplifying the orchestration of services.</w:t>
      </w:r>
    </w:p>
    <w:p w14:paraId="45B38C76" w14:textId="77777777" w:rsidR="0034278A" w:rsidRPr="0034278A" w:rsidRDefault="0034278A" w:rsidP="0034278A">
      <w:pPr>
        <w:pStyle w:val="NoSpacing"/>
        <w:rPr>
          <w:lang w:val="en-JP" w:eastAsia="zh-CN"/>
        </w:rPr>
      </w:pPr>
    </w:p>
    <w:p w14:paraId="2DB3F336" w14:textId="77777777" w:rsidR="00EB11ED" w:rsidRPr="002D085A" w:rsidRDefault="00EB11ED" w:rsidP="00EB11ED">
      <w:pPr>
        <w:pStyle w:val="Heading1"/>
        <w:rPr>
          <w:lang w:val="en-JP"/>
        </w:rPr>
      </w:pPr>
      <w:r w:rsidRPr="002D085A">
        <w:rPr>
          <w:lang w:val="en-JP"/>
        </w:rPr>
        <w:t>Evaluation Strategy</w:t>
      </w:r>
    </w:p>
    <w:p w14:paraId="12277842" w14:textId="5CF188FB" w:rsidR="00AB4165" w:rsidRPr="00EB11ED" w:rsidRDefault="00AB4165" w:rsidP="00EB11ED">
      <w:pPr>
        <w:rPr>
          <w:rFonts w:hint="eastAsia"/>
          <w:lang w:eastAsia="zh-CN"/>
        </w:rPr>
      </w:pPr>
      <w:r w:rsidRPr="00AB4165">
        <w:rPr>
          <w:lang w:eastAsia="zh-CN"/>
        </w:rPr>
        <w:t>Lipstick Recommender System Evaluated through user feedback on the suitability of recommended products. Users provide numerical ratings (1-5 stars) and written feedback on their recommended products. By analyzing users' ratings and feedback sentiments, it is possible to assess users' satisfaction with the product, which features they favor, and which features they suggest for improvement.</w:t>
      </w:r>
    </w:p>
    <w:p w14:paraId="58BF4B8F" w14:textId="77777777" w:rsidR="0034278A" w:rsidRDefault="0034278A" w:rsidP="0034278A">
      <w:pPr>
        <w:pStyle w:val="NoSpacing"/>
        <w:rPr>
          <w:lang w:val="en-JP" w:eastAsia="zh-CN"/>
        </w:rPr>
      </w:pPr>
    </w:p>
    <w:p w14:paraId="35247414" w14:textId="77777777" w:rsidR="00EB11ED" w:rsidRDefault="00EB11ED" w:rsidP="00EB11ED">
      <w:pPr>
        <w:pStyle w:val="Heading1"/>
      </w:pPr>
      <w:r w:rsidRPr="00C907B6">
        <w:t>Technical Depth</w:t>
      </w:r>
    </w:p>
    <w:p w14:paraId="5285FBAE" w14:textId="77777777" w:rsidR="00EB11ED" w:rsidRPr="007852C3" w:rsidRDefault="00EB11ED" w:rsidP="00EB11ED">
      <w:pPr>
        <w:pStyle w:val="Heading2"/>
        <w:rPr>
          <w:lang w:val="en-JP" w:eastAsia="zh-CN"/>
        </w:rPr>
      </w:pPr>
      <w:r w:rsidRPr="007852C3">
        <w:rPr>
          <w:lang w:val="en-JP" w:eastAsia="zh-CN"/>
        </w:rPr>
        <w:t>Data Mining and Web Scraping</w:t>
      </w:r>
    </w:p>
    <w:p w14:paraId="791528EF" w14:textId="3920DB94" w:rsidR="00EB11ED" w:rsidRPr="007852C3" w:rsidRDefault="00EB11ED" w:rsidP="00EB11ED">
      <w:pPr>
        <w:rPr>
          <w:lang w:val="en-JP" w:eastAsia="zh-CN"/>
        </w:rPr>
      </w:pPr>
      <w:r>
        <w:rPr>
          <w:lang w:val="en-JP" w:eastAsia="zh-CN"/>
        </w:rPr>
        <w:t>T</w:t>
      </w:r>
      <w:r w:rsidRPr="007852C3">
        <w:rPr>
          <w:lang w:val="en-JP" w:eastAsia="zh-CN"/>
        </w:rPr>
        <w:t>echniques were employed to collect data from complex web sources. The system handled dynamic content, pagination, and nested data structures, utilizing asynchronous requests mechanisms to ensure data integrity.</w:t>
      </w:r>
    </w:p>
    <w:p w14:paraId="3BD05A27" w14:textId="77777777" w:rsidR="00EB11ED" w:rsidRPr="007852C3" w:rsidRDefault="00EB11ED" w:rsidP="00EB11ED">
      <w:pPr>
        <w:pStyle w:val="Heading2"/>
        <w:rPr>
          <w:lang w:val="en-JP" w:eastAsia="zh-CN"/>
        </w:rPr>
      </w:pPr>
      <w:r w:rsidRPr="007852C3">
        <w:rPr>
          <w:lang w:val="en-JP" w:eastAsia="zh-CN"/>
        </w:rPr>
        <w:t>Machine Learning and Clustering</w:t>
      </w:r>
    </w:p>
    <w:p w14:paraId="431F5146" w14:textId="77777777" w:rsidR="00EB11ED" w:rsidRPr="007852C3" w:rsidRDefault="00EB11ED" w:rsidP="00EB11ED">
      <w:pPr>
        <w:rPr>
          <w:lang w:val="en-JP" w:eastAsia="zh-CN"/>
        </w:rPr>
      </w:pPr>
      <w:r w:rsidRPr="007852C3">
        <w:rPr>
          <w:lang w:val="en-JP" w:eastAsia="zh-CN"/>
        </w:rPr>
        <w:t xml:space="preserve">Unsupervised learning algorithms were applied for clustering lipstick shades based on color features and for skin tone analysis from user-uploaded images. The project involved selecting appropriate clustering techniques, determining optimal parameters, and interpreting the </w:t>
      </w:r>
      <w:r w:rsidRPr="007852C3">
        <w:rPr>
          <w:lang w:val="en-JP" w:eastAsia="zh-CN"/>
        </w:rPr>
        <w:lastRenderedPageBreak/>
        <w:t>results. Cross-validation and multiple evaluation metrics were used to validate the clustering outcomes.</w:t>
      </w:r>
    </w:p>
    <w:p w14:paraId="237DD2BB" w14:textId="77777777" w:rsidR="00EB11ED" w:rsidRPr="007852C3" w:rsidRDefault="00EB11ED" w:rsidP="00EB11ED">
      <w:pPr>
        <w:pStyle w:val="Heading2"/>
        <w:rPr>
          <w:lang w:val="en-JP" w:eastAsia="zh-CN"/>
        </w:rPr>
      </w:pPr>
      <w:r w:rsidRPr="007852C3">
        <w:rPr>
          <w:lang w:val="en-JP" w:eastAsia="zh-CN"/>
        </w:rPr>
        <w:t>Data Visualization</w:t>
      </w:r>
    </w:p>
    <w:p w14:paraId="5EF659E6" w14:textId="1F201505" w:rsidR="00EB11ED" w:rsidRPr="007852C3" w:rsidRDefault="00EB11ED" w:rsidP="00EB11ED">
      <w:pPr>
        <w:rPr>
          <w:lang w:val="en-JP" w:eastAsia="zh-CN"/>
        </w:rPr>
      </w:pPr>
      <w:r>
        <w:rPr>
          <w:lang w:val="en-JP" w:eastAsia="zh-CN"/>
        </w:rPr>
        <w:t>D</w:t>
      </w:r>
      <w:r w:rsidRPr="007852C3">
        <w:rPr>
          <w:lang w:val="en-JP" w:eastAsia="zh-CN"/>
        </w:rPr>
        <w:t>ata visualization was integral to interpreting and presenting results. Libraries such as matplotlib and seaborn were used to create visualizations that elucidated clustering performance, color distributions. Visualizations were designed to be informative for audiences.</w:t>
      </w:r>
    </w:p>
    <w:p w14:paraId="790B6CF2" w14:textId="77777777" w:rsidR="00EB11ED" w:rsidRPr="007852C3" w:rsidRDefault="00EB11ED" w:rsidP="00EB11ED">
      <w:pPr>
        <w:pStyle w:val="Heading2"/>
        <w:rPr>
          <w:lang w:val="en-JP" w:eastAsia="zh-CN"/>
        </w:rPr>
      </w:pPr>
      <w:r w:rsidRPr="007852C3">
        <w:rPr>
          <w:lang w:val="en-JP" w:eastAsia="zh-CN"/>
        </w:rPr>
        <w:t xml:space="preserve">Database </w:t>
      </w:r>
      <w:r w:rsidRPr="007852C3">
        <w:t>Management</w:t>
      </w:r>
    </w:p>
    <w:p w14:paraId="465F7015" w14:textId="77777777" w:rsidR="00EB11ED" w:rsidRDefault="00EB11ED" w:rsidP="00AB4165">
      <w:pPr>
        <w:rPr>
          <w:lang w:val="en-JP" w:eastAsia="zh-CN"/>
        </w:rPr>
      </w:pPr>
      <w:r w:rsidRPr="007852C3">
        <w:rPr>
          <w:lang w:val="en-JP" w:eastAsia="zh-CN"/>
        </w:rPr>
        <w:t>Integration of a MySQL database demonstrated proficiency in database management and data storage solutions. The use of MySQL containers allowed for scalable and efficient handling of user feedback data, critical for the system’s continuous improvement.</w:t>
      </w:r>
    </w:p>
    <w:p w14:paraId="237949F9" w14:textId="77777777" w:rsidR="00EB11ED" w:rsidRDefault="00EB11ED" w:rsidP="0034278A">
      <w:pPr>
        <w:pStyle w:val="NoSpacing"/>
        <w:rPr>
          <w:lang w:val="en-JP" w:eastAsia="zh-CN"/>
        </w:rPr>
      </w:pPr>
    </w:p>
    <w:p w14:paraId="0FAFE2DA" w14:textId="77777777" w:rsidR="00EB11ED" w:rsidRPr="007852C3" w:rsidRDefault="00EB11ED" w:rsidP="00EB11ED">
      <w:pPr>
        <w:pStyle w:val="Heading1"/>
      </w:pPr>
      <w:r w:rsidRPr="007852C3">
        <w:t>Translation of Results</w:t>
      </w:r>
    </w:p>
    <w:p w14:paraId="699E791E" w14:textId="0B642495" w:rsidR="00EB11ED" w:rsidRPr="007852C3" w:rsidRDefault="00EB11ED" w:rsidP="00EB11ED">
      <w:pPr>
        <w:rPr>
          <w:lang w:val="en-JP" w:eastAsia="zh-CN"/>
        </w:rPr>
      </w:pPr>
      <w:r w:rsidRPr="007852C3">
        <w:rPr>
          <w:lang w:val="en-JP" w:eastAsia="zh-CN"/>
        </w:rPr>
        <w:t>The Lipstick Recommendation System personalized the shopping experience by aligning product suggestions with individual user preferences and skin tones. Numerical results from clustering analysis and recommendation scoring translated into tangible benefits for users:</w:t>
      </w:r>
    </w:p>
    <w:p w14:paraId="7F996F60" w14:textId="2854CDC4" w:rsidR="00EB11ED" w:rsidRPr="00EB11ED" w:rsidRDefault="00EB11ED" w:rsidP="00EB11ED">
      <w:pPr>
        <w:pStyle w:val="ListParagraph"/>
        <w:numPr>
          <w:ilvl w:val="0"/>
          <w:numId w:val="28"/>
        </w:numPr>
        <w:rPr>
          <w:lang w:val="en-JP" w:eastAsia="zh-CN"/>
        </w:rPr>
      </w:pPr>
      <w:r w:rsidRPr="00EB11ED">
        <w:rPr>
          <w:lang w:val="en-JP" w:eastAsia="zh-CN"/>
        </w:rPr>
        <w:t>Users were presented with a curated list of products that matched their skin tone, reducing the time and effort required to find suitable options.</w:t>
      </w:r>
    </w:p>
    <w:p w14:paraId="3C52C344" w14:textId="77777777" w:rsidR="00EB11ED" w:rsidRPr="00EB11ED" w:rsidRDefault="00EB11ED" w:rsidP="00EB11ED">
      <w:pPr>
        <w:pStyle w:val="ListParagraph"/>
        <w:numPr>
          <w:ilvl w:val="0"/>
          <w:numId w:val="28"/>
        </w:numPr>
        <w:rPr>
          <w:lang w:val="en-JP" w:eastAsia="zh-CN"/>
        </w:rPr>
      </w:pPr>
      <w:r w:rsidRPr="00EB11ED">
        <w:rPr>
          <w:lang w:val="en-JP" w:eastAsia="zh-CN"/>
        </w:rPr>
        <w:t>High relevance of recommendations, coupled with the ability to sort and filter products, led to increased user satisfaction and a positive perception of the platform.</w:t>
      </w:r>
    </w:p>
    <w:p w14:paraId="4E19D840" w14:textId="5866A9E0" w:rsidR="00EB11ED" w:rsidRDefault="00EB11ED" w:rsidP="00EB11ED">
      <w:pPr>
        <w:pStyle w:val="ListParagraph"/>
        <w:numPr>
          <w:ilvl w:val="0"/>
          <w:numId w:val="28"/>
        </w:numPr>
        <w:rPr>
          <w:lang w:val="en-JP" w:eastAsia="zh-CN"/>
        </w:rPr>
      </w:pPr>
      <w:r w:rsidRPr="00EB11ED">
        <w:rPr>
          <w:lang w:val="en-JP" w:eastAsia="zh-CN"/>
        </w:rPr>
        <w:t>Users discovered new products within their skin tone clusters, potentially leading to increased sales and brand exposure.</w:t>
      </w:r>
    </w:p>
    <w:p w14:paraId="081F2D62" w14:textId="77777777" w:rsidR="007B0DBC" w:rsidRDefault="007B0DBC" w:rsidP="007B0DBC">
      <w:pPr>
        <w:ind w:firstLine="0"/>
        <w:rPr>
          <w:lang w:val="en-JP" w:eastAsia="zh-CN"/>
        </w:rPr>
      </w:pPr>
    </w:p>
    <w:p w14:paraId="7CEBC465" w14:textId="77777777" w:rsidR="007B0DBC" w:rsidRPr="007852C3" w:rsidRDefault="007B0DBC" w:rsidP="007B0DBC">
      <w:pPr>
        <w:pStyle w:val="Heading1"/>
        <w:rPr>
          <w:lang w:val="en-JP" w:eastAsia="zh-CN"/>
        </w:rPr>
      </w:pPr>
      <w:r w:rsidRPr="007852C3">
        <w:rPr>
          <w:lang w:val="en-JP" w:eastAsia="zh-CN"/>
        </w:rPr>
        <w:t>Broader Impacts</w:t>
      </w:r>
    </w:p>
    <w:p w14:paraId="24133EF5" w14:textId="77777777" w:rsidR="007B0DBC" w:rsidRPr="007B0DBC" w:rsidRDefault="007B0DBC" w:rsidP="007B0DBC">
      <w:pPr>
        <w:rPr>
          <w:lang w:val="en-JP" w:eastAsia="zh-CN"/>
        </w:rPr>
      </w:pPr>
      <w:r w:rsidRPr="007B0DBC">
        <w:rPr>
          <w:lang w:val="en-JP" w:eastAsia="zh-CN"/>
        </w:rPr>
        <w:t>The implementation raised several important considerations for e-commerce personalization. Privacy concerns were addressed by processing user images in real-time without storing them. The system's color matching algorithm was tested across different skin tones to ensure consistent performance.</w:t>
      </w:r>
    </w:p>
    <w:p w14:paraId="24EEEC4B" w14:textId="11631559" w:rsidR="007B0DBC" w:rsidRPr="007B0DBC" w:rsidRDefault="007B0DBC" w:rsidP="007B0DBC">
      <w:pPr>
        <w:rPr>
          <w:lang w:val="en-JP" w:eastAsia="zh-CN"/>
        </w:rPr>
      </w:pPr>
      <w:r w:rsidRPr="007B0DBC">
        <w:rPr>
          <w:lang w:val="en-JP" w:eastAsia="zh-CN"/>
        </w:rPr>
        <w:t xml:space="preserve">The project demonstrated how data science techniques can improve online shopping efficiency while highlighting areas requiring careful attention, such as data privacy and </w:t>
      </w:r>
      <w:r w:rsidRPr="007B0DBC">
        <w:rPr>
          <w:lang w:val="en-JP" w:eastAsia="zh-CN"/>
        </w:rPr>
        <w:lastRenderedPageBreak/>
        <w:t>algorithmic fairness. These findings may inform future developments in e-commerce personalization.</w:t>
      </w:r>
    </w:p>
    <w:p w14:paraId="3B679445" w14:textId="77777777" w:rsidR="00EB11ED" w:rsidRDefault="00EB11ED" w:rsidP="0034278A">
      <w:pPr>
        <w:pStyle w:val="NoSpacing"/>
        <w:rPr>
          <w:lang w:val="en-JP" w:eastAsia="zh-CN"/>
        </w:rPr>
      </w:pPr>
    </w:p>
    <w:p w14:paraId="787CE719" w14:textId="26D4CAE7" w:rsidR="00C205EA" w:rsidRDefault="00C205EA" w:rsidP="00C205EA">
      <w:pPr>
        <w:pStyle w:val="Heading1"/>
        <w:rPr>
          <w:lang w:val="en-JP" w:eastAsia="zh-CN"/>
        </w:rPr>
      </w:pPr>
      <w:r w:rsidRPr="00C205EA">
        <w:rPr>
          <w:lang w:val="en-JP" w:eastAsia="zh-CN"/>
        </w:rPr>
        <w:t>Critical Evaluation</w:t>
      </w:r>
    </w:p>
    <w:p w14:paraId="1325EBDA" w14:textId="420E2628" w:rsidR="00C205EA" w:rsidRDefault="00C205EA" w:rsidP="00C205EA">
      <w:pPr>
        <w:rPr>
          <w:lang w:val="en-JP" w:eastAsia="zh-CN"/>
        </w:rPr>
      </w:pPr>
      <w:r w:rsidRPr="00C205EA">
        <w:rPr>
          <w:lang w:val="en-JP" w:eastAsia="zh-CN"/>
        </w:rPr>
        <w:t>The integration of Google MediaPipe enabled precise skin tone detection.</w:t>
      </w:r>
      <w:r>
        <w:rPr>
          <w:lang w:val="en-JP" w:eastAsia="zh-CN"/>
        </w:rPr>
        <w:t xml:space="preserve"> And u</w:t>
      </w:r>
      <w:r w:rsidRPr="00C205EA">
        <w:rPr>
          <w:lang w:val="en-JP" w:eastAsia="zh-CN"/>
        </w:rPr>
        <w:t>ser feedback was instrumental in refining the recommendation algorithm.</w:t>
      </w:r>
      <w:r>
        <w:rPr>
          <w:lang w:val="en-JP" w:eastAsia="zh-CN"/>
        </w:rPr>
        <w:t xml:space="preserve"> Nevertheless, v</w:t>
      </w:r>
      <w:r w:rsidRPr="00C205EA">
        <w:rPr>
          <w:lang w:val="en-JP" w:eastAsia="zh-CN"/>
        </w:rPr>
        <w:t>ariations in image quality affected skin tone detection accuracy.</w:t>
      </w:r>
      <w:r>
        <w:rPr>
          <w:lang w:val="en-JP" w:eastAsia="zh-CN"/>
        </w:rPr>
        <w:t xml:space="preserve"> Furthermore, t</w:t>
      </w:r>
      <w:r w:rsidRPr="00C205EA">
        <w:rPr>
          <w:lang w:val="en-JP" w:eastAsia="zh-CN"/>
        </w:rPr>
        <w:t>he dataset’s focus on products from a single retailer may limit diversity.</w:t>
      </w:r>
      <w:r>
        <w:rPr>
          <w:lang w:val="en-JP" w:eastAsia="zh-CN"/>
        </w:rPr>
        <w:t xml:space="preserve"> R</w:t>
      </w:r>
      <w:r w:rsidRPr="00C205EA">
        <w:rPr>
          <w:lang w:val="en-JP" w:eastAsia="zh-CN"/>
        </w:rPr>
        <w:t>egular reviews are necessary to ensure fairness in recommendations.</w:t>
      </w:r>
    </w:p>
    <w:p w14:paraId="144A309B" w14:textId="77777777" w:rsidR="00C205EA" w:rsidRPr="00C205EA" w:rsidRDefault="00C205EA" w:rsidP="00C205EA">
      <w:pPr>
        <w:rPr>
          <w:lang w:val="en-JP" w:eastAsia="zh-CN"/>
        </w:rPr>
      </w:pPr>
    </w:p>
    <w:p w14:paraId="1E859D30" w14:textId="77777777" w:rsidR="007B0DBC" w:rsidRPr="007B0DBC" w:rsidRDefault="007B0DBC" w:rsidP="007B0DBC">
      <w:pPr>
        <w:pStyle w:val="Heading1"/>
        <w:rPr>
          <w:lang w:val="en-JP" w:eastAsia="zh-CN"/>
        </w:rPr>
      </w:pPr>
      <w:r w:rsidRPr="007B0DBC">
        <w:rPr>
          <w:lang w:val="en-JP" w:eastAsia="zh-CN"/>
        </w:rPr>
        <w:t>Statement of Work</w:t>
      </w:r>
    </w:p>
    <w:p w14:paraId="2139688C" w14:textId="5E79AC2A" w:rsidR="007B0DBC" w:rsidRDefault="007B0DBC" w:rsidP="007B0DBC">
      <w:pPr>
        <w:rPr>
          <w:lang w:val="en-JP" w:eastAsia="zh-CN"/>
        </w:rPr>
      </w:pPr>
      <w:r w:rsidRPr="007B0DBC">
        <w:rPr>
          <w:lang w:val="en-JP" w:eastAsia="zh-CN"/>
        </w:rPr>
        <w:t>I completed all aspects of this project independently, including system design, implementation, testing, and documentation. The work involved developing the recommendation algorithm, implementing the database structure, and building the user interface. The project integrated concepts from data science, software engineering, and user experience design.</w:t>
      </w:r>
    </w:p>
    <w:p w14:paraId="0F1BDD90" w14:textId="77777777" w:rsidR="00904EAD" w:rsidRDefault="00904EAD" w:rsidP="00904EAD">
      <w:pPr>
        <w:ind w:firstLine="0"/>
        <w:rPr>
          <w:lang w:val="en-JP" w:eastAsia="zh-CN"/>
        </w:rPr>
      </w:pPr>
    </w:p>
    <w:p w14:paraId="4E7EF463" w14:textId="4709D6FC" w:rsidR="00904EAD" w:rsidRPr="00904EAD" w:rsidRDefault="00904EAD" w:rsidP="00904EAD">
      <w:pPr>
        <w:pStyle w:val="Heading1"/>
        <w:rPr>
          <w:rFonts w:hint="eastAsia"/>
        </w:rPr>
      </w:pPr>
      <w:r w:rsidRPr="00904EAD">
        <w:t>References</w:t>
      </w:r>
    </w:p>
    <w:p w14:paraId="77724D82" w14:textId="77777777" w:rsidR="00904EAD" w:rsidRPr="00904EAD" w:rsidRDefault="00904EAD" w:rsidP="00904EAD">
      <w:pPr>
        <w:pStyle w:val="Bibliography"/>
        <w:rPr>
          <w:lang w:val="en-JP" w:eastAsia="zh-CN"/>
        </w:rPr>
      </w:pPr>
      <w:r w:rsidRPr="00904EAD">
        <w:rPr>
          <w:b/>
          <w:bCs/>
          <w:lang w:val="en-JP" w:eastAsia="zh-CN"/>
        </w:rPr>
        <w:t>Kalinova, M. (2024).</w:t>
      </w:r>
      <w:r w:rsidRPr="00904EAD">
        <w:rPr>
          <w:lang w:val="en-JP" w:eastAsia="zh-CN"/>
        </w:rPr>
        <w:t xml:space="preserve"> Transforming beauty with AI: The future of personalization. LinkedIn Pulse. Retrieved from https://www.linkedin.com/pulse/transforming-beauty-ai-future-personalization-milena-kalinova-k81ee/</w:t>
      </w:r>
    </w:p>
    <w:p w14:paraId="22A17DAB" w14:textId="77777777" w:rsidR="00904EAD" w:rsidRPr="00904EAD" w:rsidRDefault="00904EAD" w:rsidP="00904EAD">
      <w:pPr>
        <w:pStyle w:val="Bibliography"/>
        <w:rPr>
          <w:rFonts w:hint="eastAsia"/>
          <w:lang w:val="en-JP" w:eastAsia="zh-CN"/>
        </w:rPr>
      </w:pPr>
    </w:p>
    <w:p w14:paraId="285ED0C1" w14:textId="77777777" w:rsidR="00904EAD" w:rsidRPr="00904EAD" w:rsidRDefault="00904EAD" w:rsidP="00904EAD">
      <w:pPr>
        <w:pStyle w:val="Bibliography"/>
        <w:rPr>
          <w:lang w:val="en-JP" w:eastAsia="zh-CN"/>
        </w:rPr>
      </w:pPr>
      <w:r w:rsidRPr="00904EAD">
        <w:rPr>
          <w:b/>
          <w:bCs/>
          <w:lang w:val="en-JP" w:eastAsia="zh-CN"/>
        </w:rPr>
        <w:t>Pandey, N., &amp; Krishna, C. (2021).</w:t>
      </w:r>
      <w:r w:rsidRPr="00904EAD">
        <w:rPr>
          <w:lang w:val="en-JP" w:eastAsia="zh-CN"/>
        </w:rPr>
        <w:t xml:space="preserve"> Virtual makeup try-on using deep learning. GitHub Repository. Retrieved from https://github.com/Charan0/Virtual-Makeup</w:t>
      </w:r>
    </w:p>
    <w:p w14:paraId="587B4877" w14:textId="77777777" w:rsidR="00904EAD" w:rsidRPr="00904EAD" w:rsidRDefault="00904EAD" w:rsidP="00904EAD">
      <w:pPr>
        <w:pStyle w:val="Bibliography"/>
        <w:rPr>
          <w:lang w:val="en-JP" w:eastAsia="zh-CN"/>
        </w:rPr>
      </w:pPr>
    </w:p>
    <w:p w14:paraId="0C97DA98" w14:textId="77777777" w:rsidR="00904EAD" w:rsidRPr="00904EAD" w:rsidRDefault="00904EAD" w:rsidP="00904EAD">
      <w:pPr>
        <w:pStyle w:val="Bibliography"/>
        <w:rPr>
          <w:lang w:val="en-JP" w:eastAsia="zh-CN"/>
        </w:rPr>
      </w:pPr>
      <w:r w:rsidRPr="00904EAD">
        <w:rPr>
          <w:b/>
          <w:bCs/>
          <w:lang w:val="en-JP" w:eastAsia="zh-CN"/>
        </w:rPr>
        <w:t>Zhang, L., Chen, Y., &amp; Wang, H. (2021).</w:t>
      </w:r>
      <w:r w:rsidRPr="00904EAD">
        <w:rPr>
          <w:lang w:val="en-JP" w:eastAsia="zh-CN"/>
        </w:rPr>
        <w:t xml:space="preserve"> Color-based recommendation system for cosmetic products using machine learning approaches. arXiv:2109.08794 [cs.CV]. Retrieved from https://arxiv.org/pdf/2109.08794</w:t>
      </w:r>
    </w:p>
    <w:p w14:paraId="5FE1BF2A" w14:textId="07A8266A" w:rsidR="00904EAD" w:rsidRDefault="00904EAD" w:rsidP="00904EAD">
      <w:pPr>
        <w:ind w:firstLine="0"/>
        <w:rPr>
          <w:lang w:val="en-JP" w:eastAsia="zh-CN"/>
        </w:rPr>
      </w:pPr>
    </w:p>
    <w:p w14:paraId="4B22040C" w14:textId="5F2602AB" w:rsidR="00C5040A" w:rsidRPr="00C5040A" w:rsidRDefault="00C5040A" w:rsidP="00C5040A">
      <w:pPr>
        <w:pStyle w:val="Heading1"/>
        <w:rPr>
          <w:rFonts w:hint="eastAsia"/>
          <w:lang w:val="en-JP" w:eastAsia="zh-CN"/>
        </w:rPr>
      </w:pPr>
      <w:r w:rsidRPr="00C5040A">
        <w:rPr>
          <w:lang w:val="en-JP" w:eastAsia="zh-CN"/>
        </w:rPr>
        <w:lastRenderedPageBreak/>
        <w:t>Appendix</w:t>
      </w:r>
    </w:p>
    <w:p w14:paraId="730225DE" w14:textId="77777777" w:rsidR="00C5040A" w:rsidRPr="00C5040A" w:rsidRDefault="00C5040A" w:rsidP="00C5040A">
      <w:pPr>
        <w:ind w:firstLine="0"/>
        <w:jc w:val="center"/>
        <w:rPr>
          <w:lang w:val="en-JP" w:eastAsia="zh-CN"/>
        </w:rPr>
      </w:pPr>
      <w:r w:rsidRPr="00C5040A">
        <w:rPr>
          <w:lang w:val="en-JP" w:eastAsia="zh-CN"/>
        </w:rPr>
        <w:t>Table 1: Lipstick Product Data Schema</w:t>
      </w:r>
    </w:p>
    <w:tbl>
      <w:tblPr>
        <w:tblStyle w:val="GridTable1Light"/>
        <w:tblW w:w="9776" w:type="dxa"/>
        <w:tblLook w:val="04A0" w:firstRow="1" w:lastRow="0" w:firstColumn="1" w:lastColumn="0" w:noHBand="0" w:noVBand="1"/>
      </w:tblPr>
      <w:tblGrid>
        <w:gridCol w:w="2667"/>
        <w:gridCol w:w="883"/>
        <w:gridCol w:w="3261"/>
        <w:gridCol w:w="2965"/>
      </w:tblGrid>
      <w:tr w:rsidR="00C5040A" w:rsidRPr="00C5040A" w14:paraId="346164F2" w14:textId="77777777" w:rsidTr="00C50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34739C14" w14:textId="77777777" w:rsidR="00C5040A" w:rsidRPr="00C5040A" w:rsidRDefault="00C5040A" w:rsidP="00C5040A">
            <w:pPr>
              <w:pStyle w:val="TableSource"/>
              <w:rPr>
                <w:lang w:val="en-JP" w:eastAsia="zh-CN"/>
              </w:rPr>
            </w:pPr>
            <w:r w:rsidRPr="00C5040A">
              <w:rPr>
                <w:lang w:val="en-JP" w:eastAsia="zh-CN"/>
              </w:rPr>
              <w:t>Field Name</w:t>
            </w:r>
          </w:p>
        </w:tc>
        <w:tc>
          <w:tcPr>
            <w:tcW w:w="796" w:type="dxa"/>
            <w:hideMark/>
          </w:tcPr>
          <w:p w14:paraId="52376A6E" w14:textId="77777777" w:rsidR="00C5040A" w:rsidRPr="00C5040A" w:rsidRDefault="00C5040A" w:rsidP="00C5040A">
            <w:pPr>
              <w:pStyle w:val="TableSource"/>
              <w:cnfStyle w:val="100000000000" w:firstRow="1" w:lastRow="0" w:firstColumn="0" w:lastColumn="0" w:oddVBand="0" w:evenVBand="0" w:oddHBand="0" w:evenHBand="0" w:firstRowFirstColumn="0" w:firstRowLastColumn="0" w:lastRowFirstColumn="0" w:lastRowLastColumn="0"/>
              <w:rPr>
                <w:lang w:val="en-JP" w:eastAsia="zh-CN"/>
              </w:rPr>
            </w:pPr>
            <w:r w:rsidRPr="00C5040A">
              <w:rPr>
                <w:lang w:val="en-JP" w:eastAsia="zh-CN"/>
              </w:rPr>
              <w:t>Type</w:t>
            </w:r>
          </w:p>
        </w:tc>
        <w:tc>
          <w:tcPr>
            <w:tcW w:w="3314" w:type="dxa"/>
            <w:hideMark/>
          </w:tcPr>
          <w:p w14:paraId="32FADC86" w14:textId="77777777" w:rsidR="00C5040A" w:rsidRPr="00C5040A" w:rsidRDefault="00C5040A" w:rsidP="00C5040A">
            <w:pPr>
              <w:pStyle w:val="TableSource"/>
              <w:cnfStyle w:val="100000000000" w:firstRow="1" w:lastRow="0" w:firstColumn="0" w:lastColumn="0" w:oddVBand="0" w:evenVBand="0" w:oddHBand="0" w:evenHBand="0" w:firstRowFirstColumn="0" w:firstRowLastColumn="0" w:lastRowFirstColumn="0" w:lastRowLastColumn="0"/>
              <w:rPr>
                <w:lang w:val="en-JP" w:eastAsia="zh-CN"/>
              </w:rPr>
            </w:pPr>
            <w:r w:rsidRPr="00C5040A">
              <w:rPr>
                <w:lang w:val="en-JP" w:eastAsia="zh-CN"/>
              </w:rPr>
              <w:t>Description</w:t>
            </w:r>
          </w:p>
        </w:tc>
        <w:tc>
          <w:tcPr>
            <w:tcW w:w="2977" w:type="dxa"/>
            <w:hideMark/>
          </w:tcPr>
          <w:p w14:paraId="5CEABCFF" w14:textId="77777777" w:rsidR="00C5040A" w:rsidRPr="00C5040A" w:rsidRDefault="00C5040A" w:rsidP="00C5040A">
            <w:pPr>
              <w:pStyle w:val="TableSource"/>
              <w:cnfStyle w:val="100000000000" w:firstRow="1" w:lastRow="0" w:firstColumn="0" w:lastColumn="0" w:oddVBand="0" w:evenVBand="0" w:oddHBand="0" w:evenHBand="0" w:firstRowFirstColumn="0" w:firstRowLastColumn="0" w:lastRowFirstColumn="0" w:lastRowLastColumn="0"/>
              <w:rPr>
                <w:lang w:val="en-JP" w:eastAsia="zh-CN"/>
              </w:rPr>
            </w:pPr>
            <w:r w:rsidRPr="00C5040A">
              <w:rPr>
                <w:lang w:val="en-JP" w:eastAsia="zh-CN"/>
              </w:rPr>
              <w:t>Example</w:t>
            </w:r>
          </w:p>
        </w:tc>
      </w:tr>
      <w:tr w:rsidR="00C5040A" w:rsidRPr="00C5040A" w14:paraId="2577B261" w14:textId="77777777" w:rsidTr="00C5040A">
        <w:tc>
          <w:tcPr>
            <w:cnfStyle w:val="001000000000" w:firstRow="0" w:lastRow="0" w:firstColumn="1" w:lastColumn="0" w:oddVBand="0" w:evenVBand="0" w:oddHBand="0" w:evenHBand="0" w:firstRowFirstColumn="0" w:firstRowLastColumn="0" w:lastRowFirstColumn="0" w:lastRowLastColumn="0"/>
            <w:tcW w:w="2689" w:type="dxa"/>
            <w:hideMark/>
          </w:tcPr>
          <w:p w14:paraId="176A5762" w14:textId="4B9D4568" w:rsidR="00C5040A" w:rsidRPr="00C5040A" w:rsidRDefault="00C5040A" w:rsidP="00C5040A">
            <w:pPr>
              <w:pStyle w:val="TableSource"/>
              <w:rPr>
                <w:lang w:val="en-JP" w:eastAsia="zh-CN"/>
              </w:rPr>
            </w:pPr>
            <w:r>
              <w:rPr>
                <w:rFonts w:hint="eastAsia"/>
                <w:lang w:val="en-JP" w:eastAsia="zh-CN"/>
              </w:rPr>
              <w:t>B</w:t>
            </w:r>
            <w:r w:rsidRPr="00C5040A">
              <w:rPr>
                <w:lang w:val="en-JP" w:eastAsia="zh-CN"/>
              </w:rPr>
              <w:t>rand</w:t>
            </w:r>
          </w:p>
        </w:tc>
        <w:tc>
          <w:tcPr>
            <w:tcW w:w="796" w:type="dxa"/>
            <w:hideMark/>
          </w:tcPr>
          <w:p w14:paraId="65A6F84E"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string</w:t>
            </w:r>
          </w:p>
        </w:tc>
        <w:tc>
          <w:tcPr>
            <w:tcW w:w="3314" w:type="dxa"/>
            <w:hideMark/>
          </w:tcPr>
          <w:p w14:paraId="5190C0E5"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Cosmetics brand name</w:t>
            </w:r>
          </w:p>
        </w:tc>
        <w:tc>
          <w:tcPr>
            <w:tcW w:w="2977" w:type="dxa"/>
            <w:hideMark/>
          </w:tcPr>
          <w:p w14:paraId="3944F4FF"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"Anastasia Beverly Hills"</w:t>
            </w:r>
          </w:p>
        </w:tc>
      </w:tr>
      <w:tr w:rsidR="00C5040A" w:rsidRPr="00C5040A" w14:paraId="1DBABA76" w14:textId="77777777" w:rsidTr="00C5040A">
        <w:tc>
          <w:tcPr>
            <w:cnfStyle w:val="001000000000" w:firstRow="0" w:lastRow="0" w:firstColumn="1" w:lastColumn="0" w:oddVBand="0" w:evenVBand="0" w:oddHBand="0" w:evenHBand="0" w:firstRowFirstColumn="0" w:firstRowLastColumn="0" w:lastRowFirstColumn="0" w:lastRowLastColumn="0"/>
            <w:tcW w:w="2689" w:type="dxa"/>
            <w:hideMark/>
          </w:tcPr>
          <w:p w14:paraId="7C03019C" w14:textId="6B7C88B6" w:rsidR="00C5040A" w:rsidRPr="00C5040A" w:rsidRDefault="00C5040A" w:rsidP="00C5040A">
            <w:pPr>
              <w:pStyle w:val="TableSource"/>
              <w:rPr>
                <w:lang w:val="en-JP" w:eastAsia="zh-CN"/>
              </w:rPr>
            </w:pPr>
            <w:r w:rsidRPr="00C5040A">
              <w:rPr>
                <w:lang w:val="en-JP" w:eastAsia="zh-CN"/>
              </w:rPr>
              <w:t>Name</w:t>
            </w:r>
          </w:p>
        </w:tc>
        <w:tc>
          <w:tcPr>
            <w:tcW w:w="796" w:type="dxa"/>
            <w:hideMark/>
          </w:tcPr>
          <w:p w14:paraId="1A61BDBA"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string</w:t>
            </w:r>
          </w:p>
        </w:tc>
        <w:tc>
          <w:tcPr>
            <w:tcW w:w="3314" w:type="dxa"/>
            <w:hideMark/>
          </w:tcPr>
          <w:p w14:paraId="32B84C62"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Product display name</w:t>
            </w:r>
          </w:p>
        </w:tc>
        <w:tc>
          <w:tcPr>
            <w:tcW w:w="2977" w:type="dxa"/>
            <w:hideMark/>
          </w:tcPr>
          <w:p w14:paraId="63570DD6"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"Liquid Lipstick"</w:t>
            </w:r>
          </w:p>
        </w:tc>
      </w:tr>
      <w:tr w:rsidR="00C5040A" w:rsidRPr="00C5040A" w14:paraId="3AEE0FA1" w14:textId="77777777" w:rsidTr="00C5040A">
        <w:tc>
          <w:tcPr>
            <w:cnfStyle w:val="001000000000" w:firstRow="0" w:lastRow="0" w:firstColumn="1" w:lastColumn="0" w:oddVBand="0" w:evenVBand="0" w:oddHBand="0" w:evenHBand="0" w:firstRowFirstColumn="0" w:firstRowLastColumn="0" w:lastRowFirstColumn="0" w:lastRowLastColumn="0"/>
            <w:tcW w:w="2689" w:type="dxa"/>
            <w:hideMark/>
          </w:tcPr>
          <w:p w14:paraId="1F90140A" w14:textId="201BEC1A" w:rsidR="00C5040A" w:rsidRPr="00C5040A" w:rsidRDefault="00C5040A" w:rsidP="00C5040A">
            <w:pPr>
              <w:pStyle w:val="TableSource"/>
              <w:rPr>
                <w:lang w:val="en-JP" w:eastAsia="zh-CN"/>
              </w:rPr>
            </w:pPr>
            <w:r>
              <w:rPr>
                <w:rFonts w:hint="eastAsia"/>
                <w:lang w:val="en-JP" w:eastAsia="zh-CN"/>
              </w:rPr>
              <w:t>C</w:t>
            </w:r>
            <w:r w:rsidRPr="00C5040A">
              <w:rPr>
                <w:lang w:val="en-JP" w:eastAsia="zh-CN"/>
              </w:rPr>
              <w:t>olor</w:t>
            </w:r>
            <w:r>
              <w:rPr>
                <w:rFonts w:hint="eastAsia"/>
                <w:lang w:val="en-JP" w:eastAsia="zh-CN"/>
              </w:rPr>
              <w:t xml:space="preserve"> D</w:t>
            </w:r>
            <w:r w:rsidRPr="00C5040A">
              <w:rPr>
                <w:lang w:val="en-JP" w:eastAsia="zh-CN"/>
              </w:rPr>
              <w:t>escription</w:t>
            </w:r>
          </w:p>
        </w:tc>
        <w:tc>
          <w:tcPr>
            <w:tcW w:w="796" w:type="dxa"/>
            <w:hideMark/>
          </w:tcPr>
          <w:p w14:paraId="755D8EEF"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string</w:t>
            </w:r>
          </w:p>
        </w:tc>
        <w:tc>
          <w:tcPr>
            <w:tcW w:w="3314" w:type="dxa"/>
            <w:hideMark/>
          </w:tcPr>
          <w:p w14:paraId="214155B8"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Color description</w:t>
            </w:r>
          </w:p>
        </w:tc>
        <w:tc>
          <w:tcPr>
            <w:tcW w:w="2977" w:type="dxa"/>
            <w:hideMark/>
          </w:tcPr>
          <w:p w14:paraId="62824716" w14:textId="29D58412"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"American Doll classic"</w:t>
            </w:r>
          </w:p>
        </w:tc>
      </w:tr>
      <w:tr w:rsidR="00C5040A" w:rsidRPr="00C5040A" w14:paraId="2A73C0BF" w14:textId="77777777" w:rsidTr="00C5040A">
        <w:tc>
          <w:tcPr>
            <w:cnfStyle w:val="001000000000" w:firstRow="0" w:lastRow="0" w:firstColumn="1" w:lastColumn="0" w:oddVBand="0" w:evenVBand="0" w:oddHBand="0" w:evenHBand="0" w:firstRowFirstColumn="0" w:firstRowLastColumn="0" w:lastRowFirstColumn="0" w:lastRowLastColumn="0"/>
            <w:tcW w:w="2689" w:type="dxa"/>
            <w:hideMark/>
          </w:tcPr>
          <w:p w14:paraId="59DA57E6" w14:textId="271A76D8" w:rsidR="00C5040A" w:rsidRPr="00C5040A" w:rsidRDefault="00C5040A" w:rsidP="00C5040A">
            <w:pPr>
              <w:pStyle w:val="TableSource"/>
              <w:rPr>
                <w:lang w:val="en-JP" w:eastAsia="zh-CN"/>
              </w:rPr>
            </w:pPr>
            <w:r w:rsidRPr="00C5040A">
              <w:rPr>
                <w:lang w:val="en-JP" w:eastAsia="zh-CN"/>
              </w:rPr>
              <w:t>C</w:t>
            </w:r>
            <w:r w:rsidRPr="00C5040A">
              <w:rPr>
                <w:lang w:val="en-JP" w:eastAsia="zh-CN"/>
              </w:rPr>
              <w:t>olor</w:t>
            </w:r>
            <w:r>
              <w:rPr>
                <w:rFonts w:hint="eastAsia"/>
                <w:lang w:val="en-JP" w:eastAsia="zh-CN"/>
              </w:rPr>
              <w:t xml:space="preserve"> C</w:t>
            </w:r>
            <w:r w:rsidRPr="00C5040A">
              <w:rPr>
                <w:lang w:val="en-JP" w:eastAsia="zh-CN"/>
              </w:rPr>
              <w:t>luster</w:t>
            </w:r>
          </w:p>
        </w:tc>
        <w:tc>
          <w:tcPr>
            <w:tcW w:w="796" w:type="dxa"/>
            <w:hideMark/>
          </w:tcPr>
          <w:p w14:paraId="286AE62D"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integer</w:t>
            </w:r>
          </w:p>
        </w:tc>
        <w:tc>
          <w:tcPr>
            <w:tcW w:w="3314" w:type="dxa"/>
            <w:hideMark/>
          </w:tcPr>
          <w:p w14:paraId="280D1B19"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Color group (0-5)</w:t>
            </w:r>
          </w:p>
        </w:tc>
        <w:tc>
          <w:tcPr>
            <w:tcW w:w="2977" w:type="dxa"/>
            <w:hideMark/>
          </w:tcPr>
          <w:p w14:paraId="19D56441"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3</w:t>
            </w:r>
          </w:p>
        </w:tc>
      </w:tr>
      <w:tr w:rsidR="00C5040A" w:rsidRPr="00C5040A" w14:paraId="14BD26BA" w14:textId="77777777" w:rsidTr="00C5040A">
        <w:tc>
          <w:tcPr>
            <w:cnfStyle w:val="001000000000" w:firstRow="0" w:lastRow="0" w:firstColumn="1" w:lastColumn="0" w:oddVBand="0" w:evenVBand="0" w:oddHBand="0" w:evenHBand="0" w:firstRowFirstColumn="0" w:firstRowLastColumn="0" w:lastRowFirstColumn="0" w:lastRowLastColumn="0"/>
            <w:tcW w:w="2689" w:type="dxa"/>
            <w:hideMark/>
          </w:tcPr>
          <w:p w14:paraId="35B61C87" w14:textId="3DC89520" w:rsidR="00C5040A" w:rsidRPr="00C5040A" w:rsidRDefault="00C5040A" w:rsidP="00C5040A">
            <w:pPr>
              <w:pStyle w:val="TableSource"/>
              <w:rPr>
                <w:rFonts w:hint="eastAsia"/>
                <w:lang w:val="en-JP" w:eastAsia="zh-CN"/>
              </w:rPr>
            </w:pPr>
            <w:r>
              <w:rPr>
                <w:rFonts w:hint="eastAsia"/>
                <w:lang w:val="en-JP" w:eastAsia="zh-CN"/>
              </w:rPr>
              <w:t>RGB</w:t>
            </w:r>
          </w:p>
        </w:tc>
        <w:tc>
          <w:tcPr>
            <w:tcW w:w="796" w:type="dxa"/>
            <w:hideMark/>
          </w:tcPr>
          <w:p w14:paraId="26714947"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string</w:t>
            </w:r>
          </w:p>
        </w:tc>
        <w:tc>
          <w:tcPr>
            <w:tcW w:w="3314" w:type="dxa"/>
            <w:hideMark/>
          </w:tcPr>
          <w:p w14:paraId="6314E149"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RGB color value</w:t>
            </w:r>
          </w:p>
        </w:tc>
        <w:tc>
          <w:tcPr>
            <w:tcW w:w="2977" w:type="dxa"/>
            <w:hideMark/>
          </w:tcPr>
          <w:p w14:paraId="3313AC13"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"rgb(149,19,44)"</w:t>
            </w:r>
          </w:p>
        </w:tc>
      </w:tr>
      <w:tr w:rsidR="00C5040A" w:rsidRPr="00C5040A" w14:paraId="3F39CBEA" w14:textId="77777777" w:rsidTr="00C5040A">
        <w:tc>
          <w:tcPr>
            <w:cnfStyle w:val="001000000000" w:firstRow="0" w:lastRow="0" w:firstColumn="1" w:lastColumn="0" w:oddVBand="0" w:evenVBand="0" w:oddHBand="0" w:evenHBand="0" w:firstRowFirstColumn="0" w:firstRowLastColumn="0" w:lastRowFirstColumn="0" w:lastRowLastColumn="0"/>
            <w:tcW w:w="2689" w:type="dxa"/>
            <w:hideMark/>
          </w:tcPr>
          <w:p w14:paraId="37836E89" w14:textId="77777777" w:rsidR="00C5040A" w:rsidRPr="00C5040A" w:rsidRDefault="00C5040A" w:rsidP="00C5040A">
            <w:pPr>
              <w:pStyle w:val="TableSource"/>
              <w:rPr>
                <w:lang w:val="en-JP" w:eastAsia="zh-CN"/>
              </w:rPr>
            </w:pPr>
            <w:r w:rsidRPr="00C5040A">
              <w:rPr>
                <w:lang w:val="en-JP" w:eastAsia="zh-CN"/>
              </w:rPr>
              <w:t>Rating</w:t>
            </w:r>
          </w:p>
        </w:tc>
        <w:tc>
          <w:tcPr>
            <w:tcW w:w="796" w:type="dxa"/>
            <w:hideMark/>
          </w:tcPr>
          <w:p w14:paraId="483443C1"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float</w:t>
            </w:r>
          </w:p>
        </w:tc>
        <w:tc>
          <w:tcPr>
            <w:tcW w:w="3314" w:type="dxa"/>
            <w:hideMark/>
          </w:tcPr>
          <w:p w14:paraId="18180F9E"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User rating (1-5)</w:t>
            </w:r>
          </w:p>
        </w:tc>
        <w:tc>
          <w:tcPr>
            <w:tcW w:w="2977" w:type="dxa"/>
            <w:hideMark/>
          </w:tcPr>
          <w:p w14:paraId="6E1BE554"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4.5</w:t>
            </w:r>
          </w:p>
        </w:tc>
      </w:tr>
      <w:tr w:rsidR="00C5040A" w:rsidRPr="00C5040A" w14:paraId="2894747B" w14:textId="77777777" w:rsidTr="00C5040A">
        <w:tc>
          <w:tcPr>
            <w:cnfStyle w:val="001000000000" w:firstRow="0" w:lastRow="0" w:firstColumn="1" w:lastColumn="0" w:oddVBand="0" w:evenVBand="0" w:oddHBand="0" w:evenHBand="0" w:firstRowFirstColumn="0" w:firstRowLastColumn="0" w:lastRowFirstColumn="0" w:lastRowLastColumn="0"/>
            <w:tcW w:w="2689" w:type="dxa"/>
            <w:hideMark/>
          </w:tcPr>
          <w:p w14:paraId="2750A85A" w14:textId="51E29C25" w:rsidR="00C5040A" w:rsidRPr="00C5040A" w:rsidRDefault="00C5040A" w:rsidP="00C5040A">
            <w:pPr>
              <w:pStyle w:val="TableSource"/>
              <w:rPr>
                <w:lang w:val="en-JP" w:eastAsia="zh-CN"/>
              </w:rPr>
            </w:pPr>
            <w:r>
              <w:rPr>
                <w:rFonts w:hint="eastAsia"/>
                <w:lang w:val="en-JP" w:eastAsia="zh-CN"/>
              </w:rPr>
              <w:t>R</w:t>
            </w:r>
            <w:r w:rsidRPr="00C5040A">
              <w:rPr>
                <w:lang w:val="en-JP" w:eastAsia="zh-CN"/>
              </w:rPr>
              <w:t>eviews</w:t>
            </w:r>
          </w:p>
        </w:tc>
        <w:tc>
          <w:tcPr>
            <w:tcW w:w="796" w:type="dxa"/>
            <w:hideMark/>
          </w:tcPr>
          <w:p w14:paraId="5C573E17"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integer</w:t>
            </w:r>
          </w:p>
        </w:tc>
        <w:tc>
          <w:tcPr>
            <w:tcW w:w="3314" w:type="dxa"/>
            <w:hideMark/>
          </w:tcPr>
          <w:p w14:paraId="19F5D771"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Number of user reviews</w:t>
            </w:r>
          </w:p>
        </w:tc>
        <w:tc>
          <w:tcPr>
            <w:tcW w:w="2977" w:type="dxa"/>
            <w:hideMark/>
          </w:tcPr>
          <w:p w14:paraId="0756D0C9"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1250</w:t>
            </w:r>
          </w:p>
        </w:tc>
      </w:tr>
      <w:tr w:rsidR="00C5040A" w:rsidRPr="00C5040A" w14:paraId="7841221F" w14:textId="77777777" w:rsidTr="00C5040A">
        <w:tc>
          <w:tcPr>
            <w:cnfStyle w:val="001000000000" w:firstRow="0" w:lastRow="0" w:firstColumn="1" w:lastColumn="0" w:oddVBand="0" w:evenVBand="0" w:oddHBand="0" w:evenHBand="0" w:firstRowFirstColumn="0" w:firstRowLastColumn="0" w:lastRowFirstColumn="0" w:lastRowLastColumn="0"/>
            <w:tcW w:w="2689" w:type="dxa"/>
            <w:hideMark/>
          </w:tcPr>
          <w:p w14:paraId="624554C5" w14:textId="3B2A07A3" w:rsidR="00C5040A" w:rsidRPr="00C5040A" w:rsidRDefault="00C5040A" w:rsidP="00C5040A">
            <w:pPr>
              <w:pStyle w:val="TableSource"/>
              <w:rPr>
                <w:lang w:val="en-JP" w:eastAsia="zh-CN"/>
              </w:rPr>
            </w:pPr>
            <w:r w:rsidRPr="00C5040A">
              <w:rPr>
                <w:lang w:val="en-JP" w:eastAsia="zh-CN"/>
              </w:rPr>
              <w:t>Price</w:t>
            </w:r>
          </w:p>
        </w:tc>
        <w:tc>
          <w:tcPr>
            <w:tcW w:w="796" w:type="dxa"/>
            <w:hideMark/>
          </w:tcPr>
          <w:p w14:paraId="18D1EB5A"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string</w:t>
            </w:r>
          </w:p>
        </w:tc>
        <w:tc>
          <w:tcPr>
            <w:tcW w:w="3314" w:type="dxa"/>
            <w:hideMark/>
          </w:tcPr>
          <w:p w14:paraId="483E90BF"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Product price</w:t>
            </w:r>
          </w:p>
        </w:tc>
        <w:tc>
          <w:tcPr>
            <w:tcW w:w="2977" w:type="dxa"/>
            <w:hideMark/>
          </w:tcPr>
          <w:p w14:paraId="2343B9F1"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"$20.00"</w:t>
            </w:r>
          </w:p>
        </w:tc>
      </w:tr>
      <w:tr w:rsidR="00C5040A" w:rsidRPr="00C5040A" w14:paraId="511F495D" w14:textId="77777777" w:rsidTr="00C5040A">
        <w:tc>
          <w:tcPr>
            <w:cnfStyle w:val="001000000000" w:firstRow="0" w:lastRow="0" w:firstColumn="1" w:lastColumn="0" w:oddVBand="0" w:evenVBand="0" w:oddHBand="0" w:evenHBand="0" w:firstRowFirstColumn="0" w:firstRowLastColumn="0" w:lastRowFirstColumn="0" w:lastRowLastColumn="0"/>
            <w:tcW w:w="2689" w:type="dxa"/>
            <w:hideMark/>
          </w:tcPr>
          <w:p w14:paraId="75C6FBB7" w14:textId="72DD97BC" w:rsidR="00C5040A" w:rsidRPr="00C5040A" w:rsidRDefault="00C5040A" w:rsidP="00C5040A">
            <w:pPr>
              <w:pStyle w:val="TableSource"/>
              <w:rPr>
                <w:rFonts w:hint="eastAsia"/>
                <w:lang w:val="en-JP" w:eastAsia="zh-CN"/>
              </w:rPr>
            </w:pPr>
            <w:r>
              <w:rPr>
                <w:rFonts w:hint="eastAsia"/>
                <w:lang w:val="en-JP" w:eastAsia="zh-CN"/>
              </w:rPr>
              <w:t>URL</w:t>
            </w:r>
          </w:p>
        </w:tc>
        <w:tc>
          <w:tcPr>
            <w:tcW w:w="796" w:type="dxa"/>
            <w:hideMark/>
          </w:tcPr>
          <w:p w14:paraId="6DB39071"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string</w:t>
            </w:r>
          </w:p>
        </w:tc>
        <w:tc>
          <w:tcPr>
            <w:tcW w:w="3314" w:type="dxa"/>
            <w:hideMark/>
          </w:tcPr>
          <w:p w14:paraId="1CB92DB9"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Product URL</w:t>
            </w:r>
          </w:p>
        </w:tc>
        <w:tc>
          <w:tcPr>
            <w:tcW w:w="2977" w:type="dxa"/>
            <w:hideMark/>
          </w:tcPr>
          <w:p w14:paraId="071BD0A0" w14:textId="6D59E80F" w:rsidR="00C5040A" w:rsidRPr="00C5040A" w:rsidRDefault="00C5040A" w:rsidP="00C5040A">
            <w:pPr>
              <w:pStyle w:val="TableSource"/>
              <w:ind w:left="0" w:firstLine="0"/>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w:t>
            </w:r>
            <w:hyperlink r:id="rId13" w:history="1">
              <w:r w:rsidRPr="00C5040A">
                <w:rPr>
                  <w:rStyle w:val="Hyperlink"/>
                  <w:lang w:val="en-JP" w:eastAsia="zh-CN"/>
                </w:rPr>
                <w:t>https://www.sepho</w:t>
              </w:r>
              <w:r w:rsidRPr="00C5040A">
                <w:rPr>
                  <w:rStyle w:val="Hyperlink"/>
                  <w:lang w:val="en-JP" w:eastAsia="zh-CN"/>
                </w:rPr>
                <w:t>r</w:t>
              </w:r>
              <w:r w:rsidRPr="00C5040A">
                <w:rPr>
                  <w:rStyle w:val="Hyperlink"/>
                  <w:lang w:val="en-JP" w:eastAsia="zh-CN"/>
                </w:rPr>
                <w:t>a</w:t>
              </w:r>
            </w:hyperlink>
            <w:r w:rsidRPr="00C5040A">
              <w:rPr>
                <w:lang w:val="en-JP" w:eastAsia="zh-CN"/>
              </w:rPr>
              <w:t>..."</w:t>
            </w:r>
          </w:p>
        </w:tc>
      </w:tr>
      <w:tr w:rsidR="00C5040A" w:rsidRPr="00C5040A" w14:paraId="47E81CE3" w14:textId="77777777" w:rsidTr="00C5040A">
        <w:tc>
          <w:tcPr>
            <w:cnfStyle w:val="001000000000" w:firstRow="0" w:lastRow="0" w:firstColumn="1" w:lastColumn="0" w:oddVBand="0" w:evenVBand="0" w:oddHBand="0" w:evenHBand="0" w:firstRowFirstColumn="0" w:firstRowLastColumn="0" w:lastRowFirstColumn="0" w:lastRowLastColumn="0"/>
            <w:tcW w:w="2689" w:type="dxa"/>
            <w:hideMark/>
          </w:tcPr>
          <w:p w14:paraId="384E5A50" w14:textId="49625A79" w:rsidR="00C5040A" w:rsidRPr="00C5040A" w:rsidRDefault="00C5040A" w:rsidP="00C5040A">
            <w:pPr>
              <w:pStyle w:val="TableSource"/>
              <w:rPr>
                <w:lang w:val="en-JP" w:eastAsia="zh-CN"/>
              </w:rPr>
            </w:pPr>
            <w:r w:rsidRPr="00C5040A">
              <w:rPr>
                <w:lang w:val="en-JP" w:eastAsia="zh-CN"/>
              </w:rPr>
              <w:t>C</w:t>
            </w:r>
            <w:r w:rsidRPr="00C5040A">
              <w:rPr>
                <w:lang w:val="en-JP" w:eastAsia="zh-CN"/>
              </w:rPr>
              <w:t>over</w:t>
            </w:r>
            <w:r>
              <w:rPr>
                <w:rFonts w:hint="eastAsia"/>
                <w:lang w:val="en-JP" w:eastAsia="zh-CN"/>
              </w:rPr>
              <w:t xml:space="preserve"> I</w:t>
            </w:r>
            <w:r w:rsidRPr="00C5040A">
              <w:rPr>
                <w:lang w:val="en-JP" w:eastAsia="zh-CN"/>
              </w:rPr>
              <w:t>mage</w:t>
            </w:r>
          </w:p>
        </w:tc>
        <w:tc>
          <w:tcPr>
            <w:tcW w:w="796" w:type="dxa"/>
            <w:hideMark/>
          </w:tcPr>
          <w:p w14:paraId="30EB8DA0"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string</w:t>
            </w:r>
          </w:p>
        </w:tc>
        <w:tc>
          <w:tcPr>
            <w:tcW w:w="3314" w:type="dxa"/>
            <w:hideMark/>
          </w:tcPr>
          <w:p w14:paraId="57A4EF71"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Base64 encoded cover image</w:t>
            </w:r>
          </w:p>
        </w:tc>
        <w:tc>
          <w:tcPr>
            <w:tcW w:w="2977" w:type="dxa"/>
            <w:hideMark/>
          </w:tcPr>
          <w:p w14:paraId="6D82A45B"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(base64 string)</w:t>
            </w:r>
          </w:p>
        </w:tc>
      </w:tr>
      <w:tr w:rsidR="00C5040A" w:rsidRPr="00C5040A" w14:paraId="047B2A56" w14:textId="77777777" w:rsidTr="00C5040A">
        <w:tc>
          <w:tcPr>
            <w:cnfStyle w:val="001000000000" w:firstRow="0" w:lastRow="0" w:firstColumn="1" w:lastColumn="0" w:oddVBand="0" w:evenVBand="0" w:oddHBand="0" w:evenHBand="0" w:firstRowFirstColumn="0" w:firstRowLastColumn="0" w:lastRowFirstColumn="0" w:lastRowLastColumn="0"/>
            <w:tcW w:w="2689" w:type="dxa"/>
            <w:hideMark/>
          </w:tcPr>
          <w:p w14:paraId="2EA9049C" w14:textId="1169499A" w:rsidR="00C5040A" w:rsidRPr="00C5040A" w:rsidRDefault="00C5040A" w:rsidP="00C5040A">
            <w:pPr>
              <w:pStyle w:val="TableSource"/>
              <w:rPr>
                <w:lang w:val="en-JP" w:eastAsia="zh-CN"/>
              </w:rPr>
            </w:pPr>
            <w:r>
              <w:rPr>
                <w:rFonts w:hint="eastAsia"/>
                <w:lang w:val="en-JP" w:eastAsia="zh-CN"/>
              </w:rPr>
              <w:t>L</w:t>
            </w:r>
            <w:r w:rsidRPr="00C5040A">
              <w:rPr>
                <w:lang w:val="en-JP" w:eastAsia="zh-CN"/>
              </w:rPr>
              <w:t>ipstick</w:t>
            </w:r>
            <w:r>
              <w:rPr>
                <w:rFonts w:hint="eastAsia"/>
                <w:lang w:val="en-JP" w:eastAsia="zh-CN"/>
              </w:rPr>
              <w:t xml:space="preserve"> I</w:t>
            </w:r>
            <w:r w:rsidRPr="00C5040A">
              <w:rPr>
                <w:lang w:val="en-JP" w:eastAsia="zh-CN"/>
              </w:rPr>
              <w:t>mage</w:t>
            </w:r>
          </w:p>
        </w:tc>
        <w:tc>
          <w:tcPr>
            <w:tcW w:w="796" w:type="dxa"/>
            <w:hideMark/>
          </w:tcPr>
          <w:p w14:paraId="2522ADD7"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string</w:t>
            </w:r>
          </w:p>
        </w:tc>
        <w:tc>
          <w:tcPr>
            <w:tcW w:w="3314" w:type="dxa"/>
            <w:hideMark/>
          </w:tcPr>
          <w:p w14:paraId="3E73CA6D"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Base64 encoded lipstick image</w:t>
            </w:r>
          </w:p>
        </w:tc>
        <w:tc>
          <w:tcPr>
            <w:tcW w:w="2977" w:type="dxa"/>
            <w:hideMark/>
          </w:tcPr>
          <w:p w14:paraId="7B298FB6"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(base64 string)</w:t>
            </w:r>
          </w:p>
        </w:tc>
      </w:tr>
      <w:tr w:rsidR="00C5040A" w:rsidRPr="00C5040A" w14:paraId="4000D000" w14:textId="77777777" w:rsidTr="00C5040A">
        <w:tc>
          <w:tcPr>
            <w:cnfStyle w:val="001000000000" w:firstRow="0" w:lastRow="0" w:firstColumn="1" w:lastColumn="0" w:oddVBand="0" w:evenVBand="0" w:oddHBand="0" w:evenHBand="0" w:firstRowFirstColumn="0" w:firstRowLastColumn="0" w:lastRowFirstColumn="0" w:lastRowLastColumn="0"/>
            <w:tcW w:w="2689" w:type="dxa"/>
            <w:hideMark/>
          </w:tcPr>
          <w:p w14:paraId="0413EA68" w14:textId="058B32D7" w:rsidR="00C5040A" w:rsidRPr="00C5040A" w:rsidRDefault="00C5040A" w:rsidP="00C5040A">
            <w:pPr>
              <w:pStyle w:val="TableSource"/>
              <w:rPr>
                <w:lang w:val="en-JP" w:eastAsia="zh-CN"/>
              </w:rPr>
            </w:pPr>
            <w:r>
              <w:rPr>
                <w:rFonts w:hint="eastAsia"/>
                <w:lang w:val="en-JP" w:eastAsia="zh-CN"/>
              </w:rPr>
              <w:t>R</w:t>
            </w:r>
            <w:r w:rsidRPr="00C5040A">
              <w:rPr>
                <w:lang w:val="en-JP" w:eastAsia="zh-CN"/>
              </w:rPr>
              <w:t>ecommendation</w:t>
            </w:r>
            <w:r>
              <w:rPr>
                <w:rFonts w:hint="eastAsia"/>
                <w:lang w:val="en-JP" w:eastAsia="zh-CN"/>
              </w:rPr>
              <w:t xml:space="preserve"> S</w:t>
            </w:r>
            <w:r w:rsidRPr="00C5040A">
              <w:rPr>
                <w:lang w:val="en-JP" w:eastAsia="zh-CN"/>
              </w:rPr>
              <w:t>core</w:t>
            </w:r>
          </w:p>
        </w:tc>
        <w:tc>
          <w:tcPr>
            <w:tcW w:w="796" w:type="dxa"/>
            <w:hideMark/>
          </w:tcPr>
          <w:p w14:paraId="0B143E00"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float</w:t>
            </w:r>
          </w:p>
        </w:tc>
        <w:tc>
          <w:tcPr>
            <w:tcW w:w="3314" w:type="dxa"/>
            <w:hideMark/>
          </w:tcPr>
          <w:p w14:paraId="229B2B8B"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Overall score (0-100)</w:t>
            </w:r>
          </w:p>
        </w:tc>
        <w:tc>
          <w:tcPr>
            <w:tcW w:w="2977" w:type="dxa"/>
            <w:hideMark/>
          </w:tcPr>
          <w:p w14:paraId="35E2270C" w14:textId="77777777" w:rsidR="00C5040A" w:rsidRPr="00C5040A" w:rsidRDefault="00C5040A" w:rsidP="00C5040A">
            <w:pPr>
              <w:pStyle w:val="TableSource"/>
              <w:cnfStyle w:val="000000000000" w:firstRow="0" w:lastRow="0" w:firstColumn="0" w:lastColumn="0" w:oddVBand="0" w:evenVBand="0" w:oddHBand="0" w:evenHBand="0" w:firstRowFirstColumn="0" w:firstRowLastColumn="0" w:lastRowFirstColumn="0" w:lastRowLastColumn="0"/>
              <w:rPr>
                <w:lang w:val="en-JP" w:eastAsia="zh-CN"/>
              </w:rPr>
            </w:pPr>
            <w:r w:rsidRPr="00C5040A">
              <w:rPr>
                <w:lang w:val="en-JP" w:eastAsia="zh-CN"/>
              </w:rPr>
              <w:t>85.67</w:t>
            </w:r>
          </w:p>
        </w:tc>
      </w:tr>
    </w:tbl>
    <w:p w14:paraId="1ACCD58C" w14:textId="77777777" w:rsidR="00C5040A" w:rsidRDefault="00C5040A" w:rsidP="00904EAD">
      <w:pPr>
        <w:ind w:firstLine="0"/>
        <w:rPr>
          <w:lang w:val="en-JP" w:eastAsia="zh-CN"/>
        </w:rPr>
      </w:pPr>
    </w:p>
    <w:p w14:paraId="7484FA1E" w14:textId="77777777" w:rsidR="00C5040A" w:rsidRPr="00C5040A" w:rsidRDefault="00C5040A" w:rsidP="00C5040A">
      <w:pPr>
        <w:pStyle w:val="Heading2"/>
        <w:rPr>
          <w:lang w:val="en-JP" w:eastAsia="zh-CN"/>
        </w:rPr>
      </w:pPr>
      <w:r w:rsidRPr="00C5040A">
        <w:rPr>
          <w:lang w:val="en-JP" w:eastAsia="zh-CN"/>
        </w:rPr>
        <w:t xml:space="preserve">Color Cluster </w:t>
      </w:r>
      <w:r w:rsidRPr="00C5040A">
        <w:t>Classifications</w:t>
      </w:r>
    </w:p>
    <w:p w14:paraId="3785A568" w14:textId="0BA5E7D2" w:rsidR="00C5040A" w:rsidRPr="00C5040A" w:rsidRDefault="00C5040A" w:rsidP="00C5040A">
      <w:pPr>
        <w:pStyle w:val="ListParagraph"/>
        <w:numPr>
          <w:ilvl w:val="0"/>
          <w:numId w:val="29"/>
        </w:numPr>
        <w:rPr>
          <w:lang w:val="en-JP" w:eastAsia="zh-CN"/>
        </w:rPr>
      </w:pPr>
      <w:r w:rsidRPr="00C5040A">
        <w:rPr>
          <w:lang w:val="en-JP" w:eastAsia="zh-CN"/>
        </w:rPr>
        <w:t xml:space="preserve">Warm Brown </w:t>
      </w:r>
    </w:p>
    <w:p w14:paraId="0C05B62D" w14:textId="23FF1404" w:rsidR="00C5040A" w:rsidRPr="00C5040A" w:rsidRDefault="00C5040A" w:rsidP="00C5040A">
      <w:pPr>
        <w:pStyle w:val="ListParagraph"/>
        <w:numPr>
          <w:ilvl w:val="0"/>
          <w:numId w:val="29"/>
        </w:numPr>
        <w:rPr>
          <w:lang w:val="en-JP" w:eastAsia="zh-CN"/>
        </w:rPr>
      </w:pPr>
      <w:r w:rsidRPr="00C5040A">
        <w:rPr>
          <w:lang w:val="en-JP" w:eastAsia="zh-CN"/>
        </w:rPr>
        <w:t xml:space="preserve">Soft Pink </w:t>
      </w:r>
    </w:p>
    <w:p w14:paraId="47A84EA2" w14:textId="6D582865" w:rsidR="00C5040A" w:rsidRPr="00C5040A" w:rsidRDefault="00C5040A" w:rsidP="00C5040A">
      <w:pPr>
        <w:pStyle w:val="ListParagraph"/>
        <w:numPr>
          <w:ilvl w:val="0"/>
          <w:numId w:val="29"/>
        </w:numPr>
        <w:rPr>
          <w:lang w:val="en-JP" w:eastAsia="zh-CN"/>
        </w:rPr>
      </w:pPr>
      <w:r w:rsidRPr="00C5040A">
        <w:rPr>
          <w:lang w:val="en-JP" w:eastAsia="zh-CN"/>
        </w:rPr>
        <w:t xml:space="preserve">Nude </w:t>
      </w:r>
    </w:p>
    <w:p w14:paraId="2FFA032A" w14:textId="0211F3B4" w:rsidR="00C5040A" w:rsidRPr="00C5040A" w:rsidRDefault="00C5040A" w:rsidP="00C5040A">
      <w:pPr>
        <w:pStyle w:val="ListParagraph"/>
        <w:numPr>
          <w:ilvl w:val="0"/>
          <w:numId w:val="29"/>
        </w:numPr>
        <w:rPr>
          <w:lang w:val="en-JP" w:eastAsia="zh-CN"/>
        </w:rPr>
      </w:pPr>
      <w:r w:rsidRPr="00C5040A">
        <w:rPr>
          <w:lang w:val="en-JP" w:eastAsia="zh-CN"/>
        </w:rPr>
        <w:t xml:space="preserve">Classic Red </w:t>
      </w:r>
    </w:p>
    <w:p w14:paraId="44B5E060" w14:textId="5A3D56EE" w:rsidR="00C5040A" w:rsidRPr="00C5040A" w:rsidRDefault="00C5040A" w:rsidP="00C5040A">
      <w:pPr>
        <w:pStyle w:val="ListParagraph"/>
        <w:numPr>
          <w:ilvl w:val="0"/>
          <w:numId w:val="29"/>
        </w:numPr>
        <w:rPr>
          <w:lang w:val="en-JP" w:eastAsia="zh-CN"/>
        </w:rPr>
      </w:pPr>
      <w:r w:rsidRPr="00C5040A">
        <w:rPr>
          <w:lang w:val="en-JP" w:eastAsia="zh-CN"/>
        </w:rPr>
        <w:t xml:space="preserve">Deep Burgundy </w:t>
      </w:r>
    </w:p>
    <w:p w14:paraId="2C7C384D" w14:textId="490F1F03" w:rsidR="00C5040A" w:rsidRDefault="00C5040A" w:rsidP="00C5040A">
      <w:pPr>
        <w:pStyle w:val="ListParagraph"/>
        <w:numPr>
          <w:ilvl w:val="0"/>
          <w:numId w:val="29"/>
        </w:numPr>
        <w:rPr>
          <w:lang w:val="en-JP" w:eastAsia="zh-CN"/>
        </w:rPr>
      </w:pPr>
      <w:r w:rsidRPr="00C5040A">
        <w:rPr>
          <w:lang w:val="en-JP" w:eastAsia="zh-CN"/>
        </w:rPr>
        <w:t>Coral Pink</w:t>
      </w:r>
    </w:p>
    <w:p w14:paraId="0FB37346" w14:textId="6E054482" w:rsidR="00C5040A" w:rsidRDefault="00C5040A" w:rsidP="00C5040A">
      <w:pPr>
        <w:pStyle w:val="Heading2"/>
        <w:rPr>
          <w:lang w:eastAsia="zh-CN"/>
        </w:rPr>
      </w:pPr>
      <w:r w:rsidRPr="00C5040A">
        <w:rPr>
          <w:lang w:eastAsia="zh-CN"/>
        </w:rPr>
        <w:lastRenderedPageBreak/>
        <w:t>Recommendation Score Calculation</w:t>
      </w:r>
    </w:p>
    <w:p w14:paraId="69B816EC" w14:textId="2AB9D065" w:rsidR="003C758E" w:rsidRDefault="003C758E" w:rsidP="003C758E">
      <w:pPr>
        <w:ind w:firstLine="0"/>
        <w:rPr>
          <w:rFonts w:hint="eastAsia"/>
          <w:lang w:val="en-JP" w:eastAsia="zh-CN"/>
        </w:rPr>
      </w:pPr>
      <w:r w:rsidRPr="003C758E">
        <w:rPr>
          <w:lang w:val="en-JP" w:eastAsia="zh-CN"/>
        </w:rPr>
        <w:t>Score = (0.7 × R/5 + 0.3 × ln(N+1)/ln(Nmax+1)) × 100</w:t>
      </w:r>
    </w:p>
    <w:p w14:paraId="78A36E0B" w14:textId="77777777" w:rsidR="003C758E" w:rsidRPr="003C758E" w:rsidRDefault="003C758E" w:rsidP="003C758E">
      <w:pPr>
        <w:pStyle w:val="ListParagraph"/>
        <w:numPr>
          <w:ilvl w:val="0"/>
          <w:numId w:val="30"/>
        </w:numPr>
        <w:rPr>
          <w:lang w:val="en-JP" w:eastAsia="zh-CN"/>
        </w:rPr>
      </w:pPr>
      <w:r w:rsidRPr="003C758E">
        <w:rPr>
          <w:lang w:val="en-JP" w:eastAsia="zh-CN"/>
        </w:rPr>
        <w:t xml:space="preserve">R = Product rating (1-5) </w:t>
      </w:r>
    </w:p>
    <w:p w14:paraId="0E8F4255" w14:textId="77777777" w:rsidR="003C758E" w:rsidRPr="003C758E" w:rsidRDefault="003C758E" w:rsidP="003C758E">
      <w:pPr>
        <w:pStyle w:val="ListParagraph"/>
        <w:numPr>
          <w:ilvl w:val="0"/>
          <w:numId w:val="30"/>
        </w:numPr>
        <w:rPr>
          <w:lang w:val="en-JP" w:eastAsia="zh-CN"/>
        </w:rPr>
      </w:pPr>
      <w:r w:rsidRPr="003C758E">
        <w:rPr>
          <w:lang w:val="en-JP" w:eastAsia="zh-CN"/>
        </w:rPr>
        <w:t xml:space="preserve">N = Number of reviews for the product </w:t>
      </w:r>
    </w:p>
    <w:p w14:paraId="3EF60CDA" w14:textId="30C19C20" w:rsidR="003C758E" w:rsidRPr="003C758E" w:rsidRDefault="003C758E" w:rsidP="003C758E">
      <w:pPr>
        <w:pStyle w:val="ListParagraph"/>
        <w:numPr>
          <w:ilvl w:val="0"/>
          <w:numId w:val="30"/>
        </w:numPr>
        <w:rPr>
          <w:lang w:val="en-JP" w:eastAsia="zh-CN"/>
        </w:rPr>
      </w:pPr>
      <w:r w:rsidRPr="003C758E">
        <w:rPr>
          <w:lang w:val="en-JP" w:eastAsia="zh-CN"/>
        </w:rPr>
        <w:t>Nmax = Maximum number of reviews in the dataset</w:t>
      </w:r>
    </w:p>
    <w:p w14:paraId="0057D14E" w14:textId="77777777" w:rsidR="003C758E" w:rsidRPr="003C758E" w:rsidRDefault="003C758E" w:rsidP="003C758E">
      <w:pPr>
        <w:ind w:firstLine="0"/>
        <w:rPr>
          <w:lang w:val="en-JP" w:eastAsia="zh-CN"/>
        </w:rPr>
      </w:pPr>
      <w:r w:rsidRPr="003C758E">
        <w:rPr>
          <w:lang w:val="en-JP" w:eastAsia="zh-CN"/>
        </w:rPr>
        <w:t>The final score is rounded to two decimal places and ranges from 0 to 100.</w:t>
      </w:r>
    </w:p>
    <w:p w14:paraId="7923345C" w14:textId="77777777" w:rsidR="00C5040A" w:rsidRPr="0034278A" w:rsidRDefault="00C5040A" w:rsidP="00904EAD">
      <w:pPr>
        <w:ind w:firstLine="0"/>
        <w:rPr>
          <w:rFonts w:hint="eastAsia"/>
          <w:lang w:val="en-JP" w:eastAsia="zh-CN"/>
        </w:rPr>
      </w:pPr>
    </w:p>
    <w:sectPr w:rsidR="00C5040A" w:rsidRPr="0034278A">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81456E" w14:textId="77777777" w:rsidR="00197DF6" w:rsidRDefault="00197DF6">
      <w:pPr>
        <w:spacing w:line="240" w:lineRule="auto"/>
      </w:pPr>
      <w:r>
        <w:separator/>
      </w:r>
    </w:p>
  </w:endnote>
  <w:endnote w:type="continuationSeparator" w:id="0">
    <w:p w14:paraId="72FCA78C" w14:textId="77777777" w:rsidR="00197DF6" w:rsidRDefault="00197D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SystemUIFont">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FB24AF" w14:textId="77777777" w:rsidR="00197DF6" w:rsidRDefault="00197DF6">
      <w:pPr>
        <w:spacing w:line="240" w:lineRule="auto"/>
      </w:pPr>
      <w:r>
        <w:separator/>
      </w:r>
    </w:p>
  </w:footnote>
  <w:footnote w:type="continuationSeparator" w:id="0">
    <w:p w14:paraId="23DBC21A" w14:textId="77777777" w:rsidR="00197DF6" w:rsidRDefault="00197D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48181" w14:textId="1C95085B" w:rsidR="00AB4E21" w:rsidRDefault="00000000">
    <w:pPr>
      <w:pStyle w:val="Header"/>
    </w:pPr>
    <w:sdt>
      <w:sdtPr>
        <w:id w:val="1568531701"/>
        <w:placeholder>
          <w:docPart w:val="A3B395AB5CD4A04CBD4124DD2FCC1B18"/>
        </w:placeholder>
        <w:dataBinding w:prefixMappings="xmlns:ns0='http://schemas.microsoft.com/office/2006/coverPageProps' " w:xpath="/ns0:CoverPageProperties[1]/ns0:Abstract[1]" w:storeItemID="{55AF091B-3C7A-41E3-B477-F2FDAA23CFDA}"/>
        <w15:appearance w15:val="hidden"/>
        <w:text/>
      </w:sdtPr>
      <w:sdtContent>
        <w:r w:rsidR="006E54F3">
          <w:t xml:space="preserve"> </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26463" w14:textId="01FAC293" w:rsidR="00AB4E21" w:rsidRDefault="00000000">
    <w:pPr>
      <w:pStyle w:val="Header"/>
    </w:pPr>
    <w:sdt>
      <w:sdtPr>
        <w:id w:val="-348181431"/>
        <w:placeholder>
          <w:docPart w:val="FF4723402E45FA4E8BE1D5455FAB7920"/>
        </w:placeholder>
        <w:dataBinding w:prefixMappings="xmlns:ns0='http://schemas.microsoft.com/office/2006/coverPageProps' " w:xpath="/ns0:CoverPageProperties[1]/ns0:Abstract[1]" w:storeItemID="{55AF091B-3C7A-41E3-B477-F2FDAA23CFDA}"/>
        <w15:appearance w15:val="hidden"/>
        <w:text/>
      </w:sdtPr>
      <w:sdtContent>
        <w:r w:rsidR="006E54F3">
          <w:rPr>
            <w:rFonts w:hint="eastAsia"/>
            <w:lang w:eastAsia="zh-CN"/>
          </w:rPr>
          <w:t xml:space="preserve"> </w:t>
        </w:r>
      </w:sdtContent>
    </w:sdt>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3F7FE4"/>
    <w:multiLevelType w:val="hybridMultilevel"/>
    <w:tmpl w:val="1F405704"/>
    <w:lvl w:ilvl="0" w:tplc="D30639CE">
      <w:start w:val="4"/>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9296D26"/>
    <w:multiLevelType w:val="hybridMultilevel"/>
    <w:tmpl w:val="0C1611DE"/>
    <w:lvl w:ilvl="0" w:tplc="D30639CE">
      <w:start w:val="4"/>
      <w:numFmt w:val="bullet"/>
      <w:lvlText w:val="•"/>
      <w:lvlJc w:val="left"/>
      <w:pPr>
        <w:ind w:left="2160" w:hanging="72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9B02EC9"/>
    <w:multiLevelType w:val="hybridMultilevel"/>
    <w:tmpl w:val="17B0F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C71999"/>
    <w:multiLevelType w:val="hybridMultilevel"/>
    <w:tmpl w:val="78420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B510221"/>
    <w:multiLevelType w:val="hybridMultilevel"/>
    <w:tmpl w:val="C4B4D26C"/>
    <w:lvl w:ilvl="0" w:tplc="D30639CE">
      <w:start w:val="4"/>
      <w:numFmt w:val="bullet"/>
      <w:lvlText w:val="•"/>
      <w:lvlJc w:val="left"/>
      <w:pPr>
        <w:ind w:left="1080" w:hanging="360"/>
      </w:pPr>
      <w:rPr>
        <w:rFonts w:ascii="Times New Roman" w:eastAsiaTheme="minorEastAsia" w:hAnsi="Times New Roman" w:cs="Times New Roman"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3299524B"/>
    <w:multiLevelType w:val="hybridMultilevel"/>
    <w:tmpl w:val="797E4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311272"/>
    <w:multiLevelType w:val="hybridMultilevel"/>
    <w:tmpl w:val="90BC1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E9F2B10"/>
    <w:multiLevelType w:val="hybridMultilevel"/>
    <w:tmpl w:val="884C736E"/>
    <w:lvl w:ilvl="0" w:tplc="D30639C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D30339"/>
    <w:multiLevelType w:val="hybridMultilevel"/>
    <w:tmpl w:val="C2E43FB8"/>
    <w:lvl w:ilvl="0" w:tplc="D30639C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B2E32"/>
    <w:multiLevelType w:val="hybridMultilevel"/>
    <w:tmpl w:val="DED2974C"/>
    <w:lvl w:ilvl="0" w:tplc="D30639C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B1B5787"/>
    <w:multiLevelType w:val="multilevel"/>
    <w:tmpl w:val="4572ABF8"/>
    <w:numStyleLink w:val="MLAOutline"/>
  </w:abstractNum>
  <w:abstractNum w:abstractNumId="23" w15:restartNumberingAfterBreak="0">
    <w:nsid w:val="64960E2F"/>
    <w:multiLevelType w:val="hybridMultilevel"/>
    <w:tmpl w:val="B608C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1550FF5"/>
    <w:multiLevelType w:val="hybridMultilevel"/>
    <w:tmpl w:val="85822D6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720A285B"/>
    <w:multiLevelType w:val="hybridMultilevel"/>
    <w:tmpl w:val="E14E05FC"/>
    <w:lvl w:ilvl="0" w:tplc="D30639CE">
      <w:start w:val="4"/>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8C851EF"/>
    <w:multiLevelType w:val="hybridMultilevel"/>
    <w:tmpl w:val="F0CA269A"/>
    <w:lvl w:ilvl="0" w:tplc="D30639C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09316F"/>
    <w:multiLevelType w:val="hybridMultilevel"/>
    <w:tmpl w:val="A896F042"/>
    <w:lvl w:ilvl="0" w:tplc="F55EC50A">
      <w:start w:val="4"/>
      <w:numFmt w:val="bullet"/>
      <w:lvlText w:val="•"/>
      <w:lvlJc w:val="left"/>
      <w:pPr>
        <w:ind w:left="2160" w:hanging="72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BF82556"/>
    <w:multiLevelType w:val="hybridMultilevel"/>
    <w:tmpl w:val="103E9692"/>
    <w:lvl w:ilvl="0" w:tplc="D30639CE">
      <w:start w:val="4"/>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EE4519F"/>
    <w:multiLevelType w:val="hybridMultilevel"/>
    <w:tmpl w:val="F6B89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79174421">
    <w:abstractNumId w:val="9"/>
  </w:num>
  <w:num w:numId="2" w16cid:durableId="1140998892">
    <w:abstractNumId w:val="7"/>
  </w:num>
  <w:num w:numId="3" w16cid:durableId="996610733">
    <w:abstractNumId w:val="6"/>
  </w:num>
  <w:num w:numId="4" w16cid:durableId="1174881149">
    <w:abstractNumId w:val="5"/>
  </w:num>
  <w:num w:numId="5" w16cid:durableId="93287812">
    <w:abstractNumId w:val="4"/>
  </w:num>
  <w:num w:numId="6" w16cid:durableId="453599989">
    <w:abstractNumId w:val="8"/>
  </w:num>
  <w:num w:numId="7" w16cid:durableId="528102907">
    <w:abstractNumId w:val="3"/>
  </w:num>
  <w:num w:numId="8" w16cid:durableId="1724939187">
    <w:abstractNumId w:val="2"/>
  </w:num>
  <w:num w:numId="9" w16cid:durableId="1426683767">
    <w:abstractNumId w:val="1"/>
  </w:num>
  <w:num w:numId="10" w16cid:durableId="1710033886">
    <w:abstractNumId w:val="0"/>
  </w:num>
  <w:num w:numId="11" w16cid:durableId="1116175123">
    <w:abstractNumId w:val="14"/>
  </w:num>
  <w:num w:numId="12" w16cid:durableId="43531442">
    <w:abstractNumId w:val="21"/>
  </w:num>
  <w:num w:numId="13" w16cid:durableId="1177186270">
    <w:abstractNumId w:val="22"/>
  </w:num>
  <w:num w:numId="14" w16cid:durableId="1136293661">
    <w:abstractNumId w:val="23"/>
  </w:num>
  <w:num w:numId="15" w16cid:durableId="2093814340">
    <w:abstractNumId w:val="11"/>
  </w:num>
  <w:num w:numId="16" w16cid:durableId="1255283785">
    <w:abstractNumId w:val="24"/>
  </w:num>
  <w:num w:numId="17" w16cid:durableId="1809780218">
    <w:abstractNumId w:val="15"/>
  </w:num>
  <w:num w:numId="18" w16cid:durableId="981738120">
    <w:abstractNumId w:val="29"/>
  </w:num>
  <w:num w:numId="19" w16cid:durableId="520777626">
    <w:abstractNumId w:val="17"/>
  </w:num>
  <w:num w:numId="20" w16cid:durableId="841579327">
    <w:abstractNumId w:val="27"/>
  </w:num>
  <w:num w:numId="21" w16cid:durableId="1514101265">
    <w:abstractNumId w:val="28"/>
  </w:num>
  <w:num w:numId="22" w16cid:durableId="1967345972">
    <w:abstractNumId w:val="25"/>
  </w:num>
  <w:num w:numId="23" w16cid:durableId="1737315783">
    <w:abstractNumId w:val="10"/>
  </w:num>
  <w:num w:numId="24" w16cid:durableId="1693070560">
    <w:abstractNumId w:val="13"/>
  </w:num>
  <w:num w:numId="25" w16cid:durableId="1374384444">
    <w:abstractNumId w:val="20"/>
  </w:num>
  <w:num w:numId="26" w16cid:durableId="1489244176">
    <w:abstractNumId w:val="26"/>
  </w:num>
  <w:num w:numId="27" w16cid:durableId="916212999">
    <w:abstractNumId w:val="18"/>
  </w:num>
  <w:num w:numId="28" w16cid:durableId="108862936">
    <w:abstractNumId w:val="12"/>
  </w:num>
  <w:num w:numId="29" w16cid:durableId="1824470123">
    <w:abstractNumId w:val="16"/>
  </w:num>
  <w:num w:numId="30" w16cid:durableId="41209196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70E"/>
    <w:rsid w:val="000A63A1"/>
    <w:rsid w:val="000D1300"/>
    <w:rsid w:val="001302A1"/>
    <w:rsid w:val="0014670E"/>
    <w:rsid w:val="0016661D"/>
    <w:rsid w:val="00197DF6"/>
    <w:rsid w:val="001C3AD5"/>
    <w:rsid w:val="001F5297"/>
    <w:rsid w:val="00265809"/>
    <w:rsid w:val="002740A9"/>
    <w:rsid w:val="002D085A"/>
    <w:rsid w:val="002F1418"/>
    <w:rsid w:val="0034278A"/>
    <w:rsid w:val="003C758E"/>
    <w:rsid w:val="004C05C8"/>
    <w:rsid w:val="00676544"/>
    <w:rsid w:val="006E54F3"/>
    <w:rsid w:val="007110CB"/>
    <w:rsid w:val="007852C3"/>
    <w:rsid w:val="007B0DBC"/>
    <w:rsid w:val="007F3177"/>
    <w:rsid w:val="008663B8"/>
    <w:rsid w:val="008E6A23"/>
    <w:rsid w:val="00904EAD"/>
    <w:rsid w:val="00917E43"/>
    <w:rsid w:val="00966808"/>
    <w:rsid w:val="00975455"/>
    <w:rsid w:val="00AB4165"/>
    <w:rsid w:val="00AB4E21"/>
    <w:rsid w:val="00B855D1"/>
    <w:rsid w:val="00C205EA"/>
    <w:rsid w:val="00C5040A"/>
    <w:rsid w:val="00C75D27"/>
    <w:rsid w:val="00C907B6"/>
    <w:rsid w:val="00D66FE3"/>
    <w:rsid w:val="00DA09F8"/>
    <w:rsid w:val="00E259A8"/>
    <w:rsid w:val="00EA2B7B"/>
    <w:rsid w:val="00EB11ED"/>
    <w:rsid w:val="00EB32A4"/>
    <w:rsid w:val="00F12F39"/>
    <w:rsid w:val="00F9772E"/>
    <w:rsid w:val="00FC3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CE72A"/>
  <w15:chartTrackingRefBased/>
  <w15:docId w15:val="{03854E63-81EA-974E-A1FC-A3C4E0753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2A1"/>
    <w:pPr>
      <w:suppressAutoHyphens/>
      <w:spacing w:line="360" w:lineRule="auto"/>
    </w:pPr>
  </w:style>
  <w:style w:type="paragraph" w:styleId="Heading1">
    <w:name w:val="heading 1"/>
    <w:basedOn w:val="Normal"/>
    <w:next w:val="Normal"/>
    <w:link w:val="Heading1Char"/>
    <w:uiPriority w:val="9"/>
    <w:qFormat/>
    <w:rsid w:val="001F5297"/>
    <w:pPr>
      <w:keepNext/>
      <w:keepLines/>
      <w:ind w:firstLine="0"/>
      <w:outlineLvl w:val="0"/>
    </w:pPr>
    <w:rPr>
      <w:rFonts w:asciiTheme="majorHAnsi" w:eastAsiaTheme="majorEastAsia" w:hAnsiTheme="majorHAnsi" w:cstheme="majorBidi"/>
      <w:b/>
      <w:sz w:val="32"/>
    </w:rPr>
  </w:style>
  <w:style w:type="paragraph" w:styleId="Heading2">
    <w:name w:val="heading 2"/>
    <w:basedOn w:val="Normal"/>
    <w:next w:val="Normal"/>
    <w:link w:val="Heading2Char"/>
    <w:uiPriority w:val="9"/>
    <w:unhideWhenUsed/>
    <w:qFormat/>
    <w:rsid w:val="001F5297"/>
    <w:pPr>
      <w:keepNext/>
      <w:keepLines/>
      <w:ind w:firstLine="0"/>
      <w:outlineLvl w:val="1"/>
    </w:pPr>
    <w:rPr>
      <w:rFonts w:asciiTheme="majorHAnsi" w:eastAsiaTheme="majorEastAsia" w:hAnsiTheme="majorHAnsi" w:cstheme="majorBidi"/>
      <w:b/>
      <w:sz w:val="28"/>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sid w:val="001F5297"/>
    <w:rPr>
      <w:rFonts w:asciiTheme="majorHAnsi" w:eastAsiaTheme="majorEastAsia" w:hAnsiTheme="majorHAnsi" w:cstheme="majorBidi"/>
      <w:b/>
      <w:sz w:val="32"/>
    </w:rPr>
  </w:style>
  <w:style w:type="character" w:customStyle="1" w:styleId="Heading2Char">
    <w:name w:val="Heading 2 Char"/>
    <w:basedOn w:val="DefaultParagraphFont"/>
    <w:link w:val="Heading2"/>
    <w:uiPriority w:val="9"/>
    <w:rsid w:val="001F5297"/>
    <w:rPr>
      <w:rFonts w:asciiTheme="majorHAnsi" w:eastAsiaTheme="majorEastAsia" w:hAnsiTheme="majorHAnsi" w:cstheme="majorBidi"/>
      <w:b/>
      <w:sz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DA09F8"/>
    <w:pPr>
      <w:ind w:left="720"/>
      <w:contextualSpacing/>
    </w:pPr>
  </w:style>
  <w:style w:type="paragraph" w:customStyle="1" w:styleId="p1">
    <w:name w:val="p1"/>
    <w:basedOn w:val="Normal"/>
    <w:rsid w:val="00DA09F8"/>
    <w:pPr>
      <w:suppressAutoHyphens w:val="0"/>
      <w:spacing w:line="240" w:lineRule="auto"/>
      <w:ind w:firstLine="0"/>
    </w:pPr>
    <w:rPr>
      <w:rFonts w:ascii=".AppleSystemUIFont" w:eastAsia="Times New Roman" w:hAnsi=".AppleSystemUIFont" w:cs="Times New Roman"/>
      <w:color w:val="0E0E0E"/>
      <w:sz w:val="20"/>
      <w:szCs w:val="20"/>
      <w:lang w:val="en-JP" w:eastAsia="zh-CN"/>
    </w:rPr>
  </w:style>
  <w:style w:type="character" w:styleId="Hyperlink">
    <w:name w:val="Hyperlink"/>
    <w:basedOn w:val="DefaultParagraphFont"/>
    <w:uiPriority w:val="99"/>
    <w:unhideWhenUsed/>
    <w:rsid w:val="00C5040A"/>
    <w:rPr>
      <w:color w:val="5F5F5F" w:themeColor="hyperlink"/>
      <w:u w:val="single"/>
    </w:rPr>
  </w:style>
  <w:style w:type="character" w:styleId="UnresolvedMention">
    <w:name w:val="Unresolved Mention"/>
    <w:basedOn w:val="DefaultParagraphFont"/>
    <w:uiPriority w:val="99"/>
    <w:semiHidden/>
    <w:unhideWhenUsed/>
    <w:rsid w:val="00C5040A"/>
    <w:rPr>
      <w:color w:val="605E5C"/>
      <w:shd w:val="clear" w:color="auto" w:fill="E1DFDD"/>
    </w:rPr>
  </w:style>
  <w:style w:type="table" w:styleId="ListTable6Colorful">
    <w:name w:val="List Table 6 Colorful"/>
    <w:basedOn w:val="TableNormal"/>
    <w:uiPriority w:val="51"/>
    <w:rsid w:val="00C5040A"/>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C5040A"/>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C5040A"/>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31805015">
      <w:bodyDiv w:val="1"/>
      <w:marLeft w:val="0"/>
      <w:marRight w:val="0"/>
      <w:marTop w:val="0"/>
      <w:marBottom w:val="0"/>
      <w:divBdr>
        <w:top w:val="none" w:sz="0" w:space="0" w:color="auto"/>
        <w:left w:val="none" w:sz="0" w:space="0" w:color="auto"/>
        <w:bottom w:val="none" w:sz="0" w:space="0" w:color="auto"/>
        <w:right w:val="none" w:sz="0" w:space="0" w:color="auto"/>
      </w:divBdr>
    </w:div>
    <w:div w:id="43021375">
      <w:bodyDiv w:val="1"/>
      <w:marLeft w:val="0"/>
      <w:marRight w:val="0"/>
      <w:marTop w:val="0"/>
      <w:marBottom w:val="0"/>
      <w:divBdr>
        <w:top w:val="none" w:sz="0" w:space="0" w:color="auto"/>
        <w:left w:val="none" w:sz="0" w:space="0" w:color="auto"/>
        <w:bottom w:val="none" w:sz="0" w:space="0" w:color="auto"/>
        <w:right w:val="none" w:sz="0" w:space="0" w:color="auto"/>
      </w:divBdr>
    </w:div>
    <w:div w:id="47264938">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53936701">
      <w:bodyDiv w:val="1"/>
      <w:marLeft w:val="0"/>
      <w:marRight w:val="0"/>
      <w:marTop w:val="0"/>
      <w:marBottom w:val="0"/>
      <w:divBdr>
        <w:top w:val="none" w:sz="0" w:space="0" w:color="auto"/>
        <w:left w:val="none" w:sz="0" w:space="0" w:color="auto"/>
        <w:bottom w:val="none" w:sz="0" w:space="0" w:color="auto"/>
        <w:right w:val="none" w:sz="0" w:space="0" w:color="auto"/>
      </w:divBdr>
    </w:div>
    <w:div w:id="58669920">
      <w:bodyDiv w:val="1"/>
      <w:marLeft w:val="0"/>
      <w:marRight w:val="0"/>
      <w:marTop w:val="0"/>
      <w:marBottom w:val="0"/>
      <w:divBdr>
        <w:top w:val="none" w:sz="0" w:space="0" w:color="auto"/>
        <w:left w:val="none" w:sz="0" w:space="0" w:color="auto"/>
        <w:bottom w:val="none" w:sz="0" w:space="0" w:color="auto"/>
        <w:right w:val="none" w:sz="0" w:space="0" w:color="auto"/>
      </w:divBdr>
    </w:div>
    <w:div w:id="58676732">
      <w:bodyDiv w:val="1"/>
      <w:marLeft w:val="0"/>
      <w:marRight w:val="0"/>
      <w:marTop w:val="0"/>
      <w:marBottom w:val="0"/>
      <w:divBdr>
        <w:top w:val="none" w:sz="0" w:space="0" w:color="auto"/>
        <w:left w:val="none" w:sz="0" w:space="0" w:color="auto"/>
        <w:bottom w:val="none" w:sz="0" w:space="0" w:color="auto"/>
        <w:right w:val="none" w:sz="0" w:space="0" w:color="auto"/>
      </w:divBdr>
    </w:div>
    <w:div w:id="59989944">
      <w:bodyDiv w:val="1"/>
      <w:marLeft w:val="0"/>
      <w:marRight w:val="0"/>
      <w:marTop w:val="0"/>
      <w:marBottom w:val="0"/>
      <w:divBdr>
        <w:top w:val="none" w:sz="0" w:space="0" w:color="auto"/>
        <w:left w:val="none" w:sz="0" w:space="0" w:color="auto"/>
        <w:bottom w:val="none" w:sz="0" w:space="0" w:color="auto"/>
        <w:right w:val="none" w:sz="0" w:space="0" w:color="auto"/>
      </w:divBdr>
    </w:div>
    <w:div w:id="88934091">
      <w:bodyDiv w:val="1"/>
      <w:marLeft w:val="0"/>
      <w:marRight w:val="0"/>
      <w:marTop w:val="0"/>
      <w:marBottom w:val="0"/>
      <w:divBdr>
        <w:top w:val="none" w:sz="0" w:space="0" w:color="auto"/>
        <w:left w:val="none" w:sz="0" w:space="0" w:color="auto"/>
        <w:bottom w:val="none" w:sz="0" w:space="0" w:color="auto"/>
        <w:right w:val="none" w:sz="0" w:space="0" w:color="auto"/>
      </w:divBdr>
    </w:div>
    <w:div w:id="94593010">
      <w:bodyDiv w:val="1"/>
      <w:marLeft w:val="0"/>
      <w:marRight w:val="0"/>
      <w:marTop w:val="0"/>
      <w:marBottom w:val="0"/>
      <w:divBdr>
        <w:top w:val="none" w:sz="0" w:space="0" w:color="auto"/>
        <w:left w:val="none" w:sz="0" w:space="0" w:color="auto"/>
        <w:bottom w:val="none" w:sz="0" w:space="0" w:color="auto"/>
        <w:right w:val="none" w:sz="0" w:space="0" w:color="auto"/>
      </w:divBdr>
    </w:div>
    <w:div w:id="100687005">
      <w:bodyDiv w:val="1"/>
      <w:marLeft w:val="0"/>
      <w:marRight w:val="0"/>
      <w:marTop w:val="0"/>
      <w:marBottom w:val="0"/>
      <w:divBdr>
        <w:top w:val="none" w:sz="0" w:space="0" w:color="auto"/>
        <w:left w:val="none" w:sz="0" w:space="0" w:color="auto"/>
        <w:bottom w:val="none" w:sz="0" w:space="0" w:color="auto"/>
        <w:right w:val="none" w:sz="0" w:space="0" w:color="auto"/>
      </w:divBdr>
    </w:div>
    <w:div w:id="104473015">
      <w:bodyDiv w:val="1"/>
      <w:marLeft w:val="0"/>
      <w:marRight w:val="0"/>
      <w:marTop w:val="0"/>
      <w:marBottom w:val="0"/>
      <w:divBdr>
        <w:top w:val="none" w:sz="0" w:space="0" w:color="auto"/>
        <w:left w:val="none" w:sz="0" w:space="0" w:color="auto"/>
        <w:bottom w:val="none" w:sz="0" w:space="0" w:color="auto"/>
        <w:right w:val="none" w:sz="0" w:space="0" w:color="auto"/>
      </w:divBdr>
    </w:div>
    <w:div w:id="131215433">
      <w:bodyDiv w:val="1"/>
      <w:marLeft w:val="0"/>
      <w:marRight w:val="0"/>
      <w:marTop w:val="0"/>
      <w:marBottom w:val="0"/>
      <w:divBdr>
        <w:top w:val="none" w:sz="0" w:space="0" w:color="auto"/>
        <w:left w:val="none" w:sz="0" w:space="0" w:color="auto"/>
        <w:bottom w:val="none" w:sz="0" w:space="0" w:color="auto"/>
        <w:right w:val="none" w:sz="0" w:space="0" w:color="auto"/>
      </w:divBdr>
    </w:div>
    <w:div w:id="131876486">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61743785">
      <w:bodyDiv w:val="1"/>
      <w:marLeft w:val="0"/>
      <w:marRight w:val="0"/>
      <w:marTop w:val="0"/>
      <w:marBottom w:val="0"/>
      <w:divBdr>
        <w:top w:val="none" w:sz="0" w:space="0" w:color="auto"/>
        <w:left w:val="none" w:sz="0" w:space="0" w:color="auto"/>
        <w:bottom w:val="none" w:sz="0" w:space="0" w:color="auto"/>
        <w:right w:val="none" w:sz="0" w:space="0" w:color="auto"/>
      </w:divBdr>
    </w:div>
    <w:div w:id="168833594">
      <w:bodyDiv w:val="1"/>
      <w:marLeft w:val="0"/>
      <w:marRight w:val="0"/>
      <w:marTop w:val="0"/>
      <w:marBottom w:val="0"/>
      <w:divBdr>
        <w:top w:val="none" w:sz="0" w:space="0" w:color="auto"/>
        <w:left w:val="none" w:sz="0" w:space="0" w:color="auto"/>
        <w:bottom w:val="none" w:sz="0" w:space="0" w:color="auto"/>
        <w:right w:val="none" w:sz="0" w:space="0" w:color="auto"/>
      </w:divBdr>
    </w:div>
    <w:div w:id="176236705">
      <w:bodyDiv w:val="1"/>
      <w:marLeft w:val="0"/>
      <w:marRight w:val="0"/>
      <w:marTop w:val="0"/>
      <w:marBottom w:val="0"/>
      <w:divBdr>
        <w:top w:val="none" w:sz="0" w:space="0" w:color="auto"/>
        <w:left w:val="none" w:sz="0" w:space="0" w:color="auto"/>
        <w:bottom w:val="none" w:sz="0" w:space="0" w:color="auto"/>
        <w:right w:val="none" w:sz="0" w:space="0" w:color="auto"/>
      </w:divBdr>
    </w:div>
    <w:div w:id="192232060">
      <w:bodyDiv w:val="1"/>
      <w:marLeft w:val="0"/>
      <w:marRight w:val="0"/>
      <w:marTop w:val="0"/>
      <w:marBottom w:val="0"/>
      <w:divBdr>
        <w:top w:val="none" w:sz="0" w:space="0" w:color="auto"/>
        <w:left w:val="none" w:sz="0" w:space="0" w:color="auto"/>
        <w:bottom w:val="none" w:sz="0" w:space="0" w:color="auto"/>
        <w:right w:val="none" w:sz="0" w:space="0" w:color="auto"/>
      </w:divBdr>
    </w:div>
    <w:div w:id="202717688">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295644868">
      <w:bodyDiv w:val="1"/>
      <w:marLeft w:val="0"/>
      <w:marRight w:val="0"/>
      <w:marTop w:val="0"/>
      <w:marBottom w:val="0"/>
      <w:divBdr>
        <w:top w:val="none" w:sz="0" w:space="0" w:color="auto"/>
        <w:left w:val="none" w:sz="0" w:space="0" w:color="auto"/>
        <w:bottom w:val="none" w:sz="0" w:space="0" w:color="auto"/>
        <w:right w:val="none" w:sz="0" w:space="0" w:color="auto"/>
      </w:divBdr>
    </w:div>
    <w:div w:id="299267165">
      <w:bodyDiv w:val="1"/>
      <w:marLeft w:val="0"/>
      <w:marRight w:val="0"/>
      <w:marTop w:val="0"/>
      <w:marBottom w:val="0"/>
      <w:divBdr>
        <w:top w:val="none" w:sz="0" w:space="0" w:color="auto"/>
        <w:left w:val="none" w:sz="0" w:space="0" w:color="auto"/>
        <w:bottom w:val="none" w:sz="0" w:space="0" w:color="auto"/>
        <w:right w:val="none" w:sz="0" w:space="0" w:color="auto"/>
      </w:divBdr>
    </w:div>
    <w:div w:id="310330264">
      <w:bodyDiv w:val="1"/>
      <w:marLeft w:val="0"/>
      <w:marRight w:val="0"/>
      <w:marTop w:val="0"/>
      <w:marBottom w:val="0"/>
      <w:divBdr>
        <w:top w:val="none" w:sz="0" w:space="0" w:color="auto"/>
        <w:left w:val="none" w:sz="0" w:space="0" w:color="auto"/>
        <w:bottom w:val="none" w:sz="0" w:space="0" w:color="auto"/>
        <w:right w:val="none" w:sz="0" w:space="0" w:color="auto"/>
      </w:divBdr>
    </w:div>
    <w:div w:id="321348658">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27439687">
      <w:bodyDiv w:val="1"/>
      <w:marLeft w:val="0"/>
      <w:marRight w:val="0"/>
      <w:marTop w:val="0"/>
      <w:marBottom w:val="0"/>
      <w:divBdr>
        <w:top w:val="none" w:sz="0" w:space="0" w:color="auto"/>
        <w:left w:val="none" w:sz="0" w:space="0" w:color="auto"/>
        <w:bottom w:val="none" w:sz="0" w:space="0" w:color="auto"/>
        <w:right w:val="none" w:sz="0" w:space="0" w:color="auto"/>
      </w:divBdr>
    </w:div>
    <w:div w:id="338697861">
      <w:bodyDiv w:val="1"/>
      <w:marLeft w:val="0"/>
      <w:marRight w:val="0"/>
      <w:marTop w:val="0"/>
      <w:marBottom w:val="0"/>
      <w:divBdr>
        <w:top w:val="none" w:sz="0" w:space="0" w:color="auto"/>
        <w:left w:val="none" w:sz="0" w:space="0" w:color="auto"/>
        <w:bottom w:val="none" w:sz="0" w:space="0" w:color="auto"/>
        <w:right w:val="none" w:sz="0" w:space="0" w:color="auto"/>
      </w:divBdr>
    </w:div>
    <w:div w:id="341205702">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48487058">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03648377">
      <w:bodyDiv w:val="1"/>
      <w:marLeft w:val="0"/>
      <w:marRight w:val="0"/>
      <w:marTop w:val="0"/>
      <w:marBottom w:val="0"/>
      <w:divBdr>
        <w:top w:val="none" w:sz="0" w:space="0" w:color="auto"/>
        <w:left w:val="none" w:sz="0" w:space="0" w:color="auto"/>
        <w:bottom w:val="none" w:sz="0" w:space="0" w:color="auto"/>
        <w:right w:val="none" w:sz="0" w:space="0" w:color="auto"/>
      </w:divBdr>
    </w:div>
    <w:div w:id="407117940">
      <w:bodyDiv w:val="1"/>
      <w:marLeft w:val="0"/>
      <w:marRight w:val="0"/>
      <w:marTop w:val="0"/>
      <w:marBottom w:val="0"/>
      <w:divBdr>
        <w:top w:val="none" w:sz="0" w:space="0" w:color="auto"/>
        <w:left w:val="none" w:sz="0" w:space="0" w:color="auto"/>
        <w:bottom w:val="none" w:sz="0" w:space="0" w:color="auto"/>
        <w:right w:val="none" w:sz="0" w:space="0" w:color="auto"/>
      </w:divBdr>
    </w:div>
    <w:div w:id="408234002">
      <w:bodyDiv w:val="1"/>
      <w:marLeft w:val="0"/>
      <w:marRight w:val="0"/>
      <w:marTop w:val="0"/>
      <w:marBottom w:val="0"/>
      <w:divBdr>
        <w:top w:val="none" w:sz="0" w:space="0" w:color="auto"/>
        <w:left w:val="none" w:sz="0" w:space="0" w:color="auto"/>
        <w:bottom w:val="none" w:sz="0" w:space="0" w:color="auto"/>
        <w:right w:val="none" w:sz="0" w:space="0" w:color="auto"/>
      </w:divBdr>
    </w:div>
    <w:div w:id="417558513">
      <w:bodyDiv w:val="1"/>
      <w:marLeft w:val="0"/>
      <w:marRight w:val="0"/>
      <w:marTop w:val="0"/>
      <w:marBottom w:val="0"/>
      <w:divBdr>
        <w:top w:val="none" w:sz="0" w:space="0" w:color="auto"/>
        <w:left w:val="none" w:sz="0" w:space="0" w:color="auto"/>
        <w:bottom w:val="none" w:sz="0" w:space="0" w:color="auto"/>
        <w:right w:val="none" w:sz="0" w:space="0" w:color="auto"/>
      </w:divBdr>
    </w:div>
    <w:div w:id="431514488">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66438138">
      <w:bodyDiv w:val="1"/>
      <w:marLeft w:val="0"/>
      <w:marRight w:val="0"/>
      <w:marTop w:val="0"/>
      <w:marBottom w:val="0"/>
      <w:divBdr>
        <w:top w:val="none" w:sz="0" w:space="0" w:color="auto"/>
        <w:left w:val="none" w:sz="0" w:space="0" w:color="auto"/>
        <w:bottom w:val="none" w:sz="0" w:space="0" w:color="auto"/>
        <w:right w:val="none" w:sz="0" w:space="0" w:color="auto"/>
      </w:divBdr>
    </w:div>
    <w:div w:id="478572158">
      <w:bodyDiv w:val="1"/>
      <w:marLeft w:val="0"/>
      <w:marRight w:val="0"/>
      <w:marTop w:val="0"/>
      <w:marBottom w:val="0"/>
      <w:divBdr>
        <w:top w:val="none" w:sz="0" w:space="0" w:color="auto"/>
        <w:left w:val="none" w:sz="0" w:space="0" w:color="auto"/>
        <w:bottom w:val="none" w:sz="0" w:space="0" w:color="auto"/>
        <w:right w:val="none" w:sz="0" w:space="0" w:color="auto"/>
      </w:divBdr>
    </w:div>
    <w:div w:id="507065370">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54435784">
      <w:bodyDiv w:val="1"/>
      <w:marLeft w:val="0"/>
      <w:marRight w:val="0"/>
      <w:marTop w:val="0"/>
      <w:marBottom w:val="0"/>
      <w:divBdr>
        <w:top w:val="none" w:sz="0" w:space="0" w:color="auto"/>
        <w:left w:val="none" w:sz="0" w:space="0" w:color="auto"/>
        <w:bottom w:val="none" w:sz="0" w:space="0" w:color="auto"/>
        <w:right w:val="none" w:sz="0" w:space="0" w:color="auto"/>
      </w:divBdr>
    </w:div>
    <w:div w:id="559022420">
      <w:bodyDiv w:val="1"/>
      <w:marLeft w:val="0"/>
      <w:marRight w:val="0"/>
      <w:marTop w:val="0"/>
      <w:marBottom w:val="0"/>
      <w:divBdr>
        <w:top w:val="none" w:sz="0" w:space="0" w:color="auto"/>
        <w:left w:val="none" w:sz="0" w:space="0" w:color="auto"/>
        <w:bottom w:val="none" w:sz="0" w:space="0" w:color="auto"/>
        <w:right w:val="none" w:sz="0" w:space="0" w:color="auto"/>
      </w:divBdr>
    </w:div>
    <w:div w:id="563030454">
      <w:bodyDiv w:val="1"/>
      <w:marLeft w:val="0"/>
      <w:marRight w:val="0"/>
      <w:marTop w:val="0"/>
      <w:marBottom w:val="0"/>
      <w:divBdr>
        <w:top w:val="none" w:sz="0" w:space="0" w:color="auto"/>
        <w:left w:val="none" w:sz="0" w:space="0" w:color="auto"/>
        <w:bottom w:val="none" w:sz="0" w:space="0" w:color="auto"/>
        <w:right w:val="none" w:sz="0" w:space="0" w:color="auto"/>
      </w:divBdr>
    </w:div>
    <w:div w:id="579101645">
      <w:bodyDiv w:val="1"/>
      <w:marLeft w:val="0"/>
      <w:marRight w:val="0"/>
      <w:marTop w:val="0"/>
      <w:marBottom w:val="0"/>
      <w:divBdr>
        <w:top w:val="none" w:sz="0" w:space="0" w:color="auto"/>
        <w:left w:val="none" w:sz="0" w:space="0" w:color="auto"/>
        <w:bottom w:val="none" w:sz="0" w:space="0" w:color="auto"/>
        <w:right w:val="none" w:sz="0" w:space="0" w:color="auto"/>
      </w:divBdr>
    </w:div>
    <w:div w:id="611982115">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25041370">
      <w:bodyDiv w:val="1"/>
      <w:marLeft w:val="0"/>
      <w:marRight w:val="0"/>
      <w:marTop w:val="0"/>
      <w:marBottom w:val="0"/>
      <w:divBdr>
        <w:top w:val="none" w:sz="0" w:space="0" w:color="auto"/>
        <w:left w:val="none" w:sz="0" w:space="0" w:color="auto"/>
        <w:bottom w:val="none" w:sz="0" w:space="0" w:color="auto"/>
        <w:right w:val="none" w:sz="0" w:space="0" w:color="auto"/>
      </w:divBdr>
    </w:div>
    <w:div w:id="652561198">
      <w:bodyDiv w:val="1"/>
      <w:marLeft w:val="0"/>
      <w:marRight w:val="0"/>
      <w:marTop w:val="0"/>
      <w:marBottom w:val="0"/>
      <w:divBdr>
        <w:top w:val="none" w:sz="0" w:space="0" w:color="auto"/>
        <w:left w:val="none" w:sz="0" w:space="0" w:color="auto"/>
        <w:bottom w:val="none" w:sz="0" w:space="0" w:color="auto"/>
        <w:right w:val="none" w:sz="0" w:space="0" w:color="auto"/>
      </w:divBdr>
    </w:div>
    <w:div w:id="658194233">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80622772">
      <w:bodyDiv w:val="1"/>
      <w:marLeft w:val="0"/>
      <w:marRight w:val="0"/>
      <w:marTop w:val="0"/>
      <w:marBottom w:val="0"/>
      <w:divBdr>
        <w:top w:val="none" w:sz="0" w:space="0" w:color="auto"/>
        <w:left w:val="none" w:sz="0" w:space="0" w:color="auto"/>
        <w:bottom w:val="none" w:sz="0" w:space="0" w:color="auto"/>
        <w:right w:val="none" w:sz="0" w:space="0" w:color="auto"/>
      </w:divBdr>
    </w:div>
    <w:div w:id="692146078">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21443470">
      <w:bodyDiv w:val="1"/>
      <w:marLeft w:val="0"/>
      <w:marRight w:val="0"/>
      <w:marTop w:val="0"/>
      <w:marBottom w:val="0"/>
      <w:divBdr>
        <w:top w:val="none" w:sz="0" w:space="0" w:color="auto"/>
        <w:left w:val="none" w:sz="0" w:space="0" w:color="auto"/>
        <w:bottom w:val="none" w:sz="0" w:space="0" w:color="auto"/>
        <w:right w:val="none" w:sz="0" w:space="0" w:color="auto"/>
      </w:divBdr>
    </w:div>
    <w:div w:id="735973350">
      <w:bodyDiv w:val="1"/>
      <w:marLeft w:val="0"/>
      <w:marRight w:val="0"/>
      <w:marTop w:val="0"/>
      <w:marBottom w:val="0"/>
      <w:divBdr>
        <w:top w:val="none" w:sz="0" w:space="0" w:color="auto"/>
        <w:left w:val="none" w:sz="0" w:space="0" w:color="auto"/>
        <w:bottom w:val="none" w:sz="0" w:space="0" w:color="auto"/>
        <w:right w:val="none" w:sz="0" w:space="0" w:color="auto"/>
      </w:divBdr>
    </w:div>
    <w:div w:id="746077725">
      <w:bodyDiv w:val="1"/>
      <w:marLeft w:val="0"/>
      <w:marRight w:val="0"/>
      <w:marTop w:val="0"/>
      <w:marBottom w:val="0"/>
      <w:divBdr>
        <w:top w:val="none" w:sz="0" w:space="0" w:color="auto"/>
        <w:left w:val="none" w:sz="0" w:space="0" w:color="auto"/>
        <w:bottom w:val="none" w:sz="0" w:space="0" w:color="auto"/>
        <w:right w:val="none" w:sz="0" w:space="0" w:color="auto"/>
      </w:divBdr>
    </w:div>
    <w:div w:id="769012735">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781611724">
      <w:bodyDiv w:val="1"/>
      <w:marLeft w:val="0"/>
      <w:marRight w:val="0"/>
      <w:marTop w:val="0"/>
      <w:marBottom w:val="0"/>
      <w:divBdr>
        <w:top w:val="none" w:sz="0" w:space="0" w:color="auto"/>
        <w:left w:val="none" w:sz="0" w:space="0" w:color="auto"/>
        <w:bottom w:val="none" w:sz="0" w:space="0" w:color="auto"/>
        <w:right w:val="none" w:sz="0" w:space="0" w:color="auto"/>
      </w:divBdr>
    </w:div>
    <w:div w:id="783962563">
      <w:bodyDiv w:val="1"/>
      <w:marLeft w:val="0"/>
      <w:marRight w:val="0"/>
      <w:marTop w:val="0"/>
      <w:marBottom w:val="0"/>
      <w:divBdr>
        <w:top w:val="none" w:sz="0" w:space="0" w:color="auto"/>
        <w:left w:val="none" w:sz="0" w:space="0" w:color="auto"/>
        <w:bottom w:val="none" w:sz="0" w:space="0" w:color="auto"/>
        <w:right w:val="none" w:sz="0" w:space="0" w:color="auto"/>
      </w:divBdr>
    </w:div>
    <w:div w:id="789472137">
      <w:bodyDiv w:val="1"/>
      <w:marLeft w:val="0"/>
      <w:marRight w:val="0"/>
      <w:marTop w:val="0"/>
      <w:marBottom w:val="0"/>
      <w:divBdr>
        <w:top w:val="none" w:sz="0" w:space="0" w:color="auto"/>
        <w:left w:val="none" w:sz="0" w:space="0" w:color="auto"/>
        <w:bottom w:val="none" w:sz="0" w:space="0" w:color="auto"/>
        <w:right w:val="none" w:sz="0" w:space="0" w:color="auto"/>
      </w:divBdr>
    </w:div>
    <w:div w:id="801266173">
      <w:bodyDiv w:val="1"/>
      <w:marLeft w:val="0"/>
      <w:marRight w:val="0"/>
      <w:marTop w:val="0"/>
      <w:marBottom w:val="0"/>
      <w:divBdr>
        <w:top w:val="none" w:sz="0" w:space="0" w:color="auto"/>
        <w:left w:val="none" w:sz="0" w:space="0" w:color="auto"/>
        <w:bottom w:val="none" w:sz="0" w:space="0" w:color="auto"/>
        <w:right w:val="none" w:sz="0" w:space="0" w:color="auto"/>
      </w:divBdr>
    </w:div>
    <w:div w:id="825367244">
      <w:bodyDiv w:val="1"/>
      <w:marLeft w:val="0"/>
      <w:marRight w:val="0"/>
      <w:marTop w:val="0"/>
      <w:marBottom w:val="0"/>
      <w:divBdr>
        <w:top w:val="none" w:sz="0" w:space="0" w:color="auto"/>
        <w:left w:val="none" w:sz="0" w:space="0" w:color="auto"/>
        <w:bottom w:val="none" w:sz="0" w:space="0" w:color="auto"/>
        <w:right w:val="none" w:sz="0" w:space="0" w:color="auto"/>
      </w:divBdr>
    </w:div>
    <w:div w:id="843855951">
      <w:bodyDiv w:val="1"/>
      <w:marLeft w:val="0"/>
      <w:marRight w:val="0"/>
      <w:marTop w:val="0"/>
      <w:marBottom w:val="0"/>
      <w:divBdr>
        <w:top w:val="none" w:sz="0" w:space="0" w:color="auto"/>
        <w:left w:val="none" w:sz="0" w:space="0" w:color="auto"/>
        <w:bottom w:val="none" w:sz="0" w:space="0" w:color="auto"/>
        <w:right w:val="none" w:sz="0" w:space="0" w:color="auto"/>
      </w:divBdr>
    </w:div>
    <w:div w:id="883056709">
      <w:bodyDiv w:val="1"/>
      <w:marLeft w:val="0"/>
      <w:marRight w:val="0"/>
      <w:marTop w:val="0"/>
      <w:marBottom w:val="0"/>
      <w:divBdr>
        <w:top w:val="none" w:sz="0" w:space="0" w:color="auto"/>
        <w:left w:val="none" w:sz="0" w:space="0" w:color="auto"/>
        <w:bottom w:val="none" w:sz="0" w:space="0" w:color="auto"/>
        <w:right w:val="none" w:sz="0" w:space="0" w:color="auto"/>
      </w:divBdr>
    </w:div>
    <w:div w:id="914826003">
      <w:bodyDiv w:val="1"/>
      <w:marLeft w:val="0"/>
      <w:marRight w:val="0"/>
      <w:marTop w:val="0"/>
      <w:marBottom w:val="0"/>
      <w:divBdr>
        <w:top w:val="none" w:sz="0" w:space="0" w:color="auto"/>
        <w:left w:val="none" w:sz="0" w:space="0" w:color="auto"/>
        <w:bottom w:val="none" w:sz="0" w:space="0" w:color="auto"/>
        <w:right w:val="none" w:sz="0" w:space="0" w:color="auto"/>
      </w:divBdr>
    </w:div>
    <w:div w:id="923225795">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52707131">
      <w:bodyDiv w:val="1"/>
      <w:marLeft w:val="0"/>
      <w:marRight w:val="0"/>
      <w:marTop w:val="0"/>
      <w:marBottom w:val="0"/>
      <w:divBdr>
        <w:top w:val="none" w:sz="0" w:space="0" w:color="auto"/>
        <w:left w:val="none" w:sz="0" w:space="0" w:color="auto"/>
        <w:bottom w:val="none" w:sz="0" w:space="0" w:color="auto"/>
        <w:right w:val="none" w:sz="0" w:space="0" w:color="auto"/>
      </w:divBdr>
    </w:div>
    <w:div w:id="1010373808">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04156994">
      <w:bodyDiv w:val="1"/>
      <w:marLeft w:val="0"/>
      <w:marRight w:val="0"/>
      <w:marTop w:val="0"/>
      <w:marBottom w:val="0"/>
      <w:divBdr>
        <w:top w:val="none" w:sz="0" w:space="0" w:color="auto"/>
        <w:left w:val="none" w:sz="0" w:space="0" w:color="auto"/>
        <w:bottom w:val="none" w:sz="0" w:space="0" w:color="auto"/>
        <w:right w:val="none" w:sz="0" w:space="0" w:color="auto"/>
      </w:divBdr>
    </w:div>
    <w:div w:id="1110442077">
      <w:bodyDiv w:val="1"/>
      <w:marLeft w:val="0"/>
      <w:marRight w:val="0"/>
      <w:marTop w:val="0"/>
      <w:marBottom w:val="0"/>
      <w:divBdr>
        <w:top w:val="none" w:sz="0" w:space="0" w:color="auto"/>
        <w:left w:val="none" w:sz="0" w:space="0" w:color="auto"/>
        <w:bottom w:val="none" w:sz="0" w:space="0" w:color="auto"/>
        <w:right w:val="none" w:sz="0" w:space="0" w:color="auto"/>
      </w:divBdr>
    </w:div>
    <w:div w:id="1121529562">
      <w:bodyDiv w:val="1"/>
      <w:marLeft w:val="0"/>
      <w:marRight w:val="0"/>
      <w:marTop w:val="0"/>
      <w:marBottom w:val="0"/>
      <w:divBdr>
        <w:top w:val="none" w:sz="0" w:space="0" w:color="auto"/>
        <w:left w:val="none" w:sz="0" w:space="0" w:color="auto"/>
        <w:bottom w:val="none" w:sz="0" w:space="0" w:color="auto"/>
        <w:right w:val="none" w:sz="0" w:space="0" w:color="auto"/>
      </w:divBdr>
    </w:div>
    <w:div w:id="1151210827">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196771628">
      <w:bodyDiv w:val="1"/>
      <w:marLeft w:val="0"/>
      <w:marRight w:val="0"/>
      <w:marTop w:val="0"/>
      <w:marBottom w:val="0"/>
      <w:divBdr>
        <w:top w:val="none" w:sz="0" w:space="0" w:color="auto"/>
        <w:left w:val="none" w:sz="0" w:space="0" w:color="auto"/>
        <w:bottom w:val="none" w:sz="0" w:space="0" w:color="auto"/>
        <w:right w:val="none" w:sz="0" w:space="0" w:color="auto"/>
      </w:divBdr>
    </w:div>
    <w:div w:id="1198618512">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10023626">
      <w:bodyDiv w:val="1"/>
      <w:marLeft w:val="0"/>
      <w:marRight w:val="0"/>
      <w:marTop w:val="0"/>
      <w:marBottom w:val="0"/>
      <w:divBdr>
        <w:top w:val="none" w:sz="0" w:space="0" w:color="auto"/>
        <w:left w:val="none" w:sz="0" w:space="0" w:color="auto"/>
        <w:bottom w:val="none" w:sz="0" w:space="0" w:color="auto"/>
        <w:right w:val="none" w:sz="0" w:space="0" w:color="auto"/>
      </w:divBdr>
    </w:div>
    <w:div w:id="1217009517">
      <w:bodyDiv w:val="1"/>
      <w:marLeft w:val="0"/>
      <w:marRight w:val="0"/>
      <w:marTop w:val="0"/>
      <w:marBottom w:val="0"/>
      <w:divBdr>
        <w:top w:val="none" w:sz="0" w:space="0" w:color="auto"/>
        <w:left w:val="none" w:sz="0" w:space="0" w:color="auto"/>
        <w:bottom w:val="none" w:sz="0" w:space="0" w:color="auto"/>
        <w:right w:val="none" w:sz="0" w:space="0" w:color="auto"/>
      </w:divBdr>
    </w:div>
    <w:div w:id="1221017969">
      <w:bodyDiv w:val="1"/>
      <w:marLeft w:val="0"/>
      <w:marRight w:val="0"/>
      <w:marTop w:val="0"/>
      <w:marBottom w:val="0"/>
      <w:divBdr>
        <w:top w:val="none" w:sz="0" w:space="0" w:color="auto"/>
        <w:left w:val="none" w:sz="0" w:space="0" w:color="auto"/>
        <w:bottom w:val="none" w:sz="0" w:space="0" w:color="auto"/>
        <w:right w:val="none" w:sz="0" w:space="0" w:color="auto"/>
      </w:divBdr>
    </w:div>
    <w:div w:id="1224219322">
      <w:bodyDiv w:val="1"/>
      <w:marLeft w:val="0"/>
      <w:marRight w:val="0"/>
      <w:marTop w:val="0"/>
      <w:marBottom w:val="0"/>
      <w:divBdr>
        <w:top w:val="none" w:sz="0" w:space="0" w:color="auto"/>
        <w:left w:val="none" w:sz="0" w:space="0" w:color="auto"/>
        <w:bottom w:val="none" w:sz="0" w:space="0" w:color="auto"/>
        <w:right w:val="none" w:sz="0" w:space="0" w:color="auto"/>
      </w:divBdr>
    </w:div>
    <w:div w:id="1264146292">
      <w:bodyDiv w:val="1"/>
      <w:marLeft w:val="0"/>
      <w:marRight w:val="0"/>
      <w:marTop w:val="0"/>
      <w:marBottom w:val="0"/>
      <w:divBdr>
        <w:top w:val="none" w:sz="0" w:space="0" w:color="auto"/>
        <w:left w:val="none" w:sz="0" w:space="0" w:color="auto"/>
        <w:bottom w:val="none" w:sz="0" w:space="0" w:color="auto"/>
        <w:right w:val="none" w:sz="0" w:space="0" w:color="auto"/>
      </w:divBdr>
    </w:div>
    <w:div w:id="1272936707">
      <w:bodyDiv w:val="1"/>
      <w:marLeft w:val="0"/>
      <w:marRight w:val="0"/>
      <w:marTop w:val="0"/>
      <w:marBottom w:val="0"/>
      <w:divBdr>
        <w:top w:val="none" w:sz="0" w:space="0" w:color="auto"/>
        <w:left w:val="none" w:sz="0" w:space="0" w:color="auto"/>
        <w:bottom w:val="none" w:sz="0" w:space="0" w:color="auto"/>
        <w:right w:val="none" w:sz="0" w:space="0" w:color="auto"/>
      </w:divBdr>
    </w:div>
    <w:div w:id="1275554462">
      <w:bodyDiv w:val="1"/>
      <w:marLeft w:val="0"/>
      <w:marRight w:val="0"/>
      <w:marTop w:val="0"/>
      <w:marBottom w:val="0"/>
      <w:divBdr>
        <w:top w:val="none" w:sz="0" w:space="0" w:color="auto"/>
        <w:left w:val="none" w:sz="0" w:space="0" w:color="auto"/>
        <w:bottom w:val="none" w:sz="0" w:space="0" w:color="auto"/>
        <w:right w:val="none" w:sz="0" w:space="0" w:color="auto"/>
      </w:divBdr>
    </w:div>
    <w:div w:id="1279143959">
      <w:bodyDiv w:val="1"/>
      <w:marLeft w:val="0"/>
      <w:marRight w:val="0"/>
      <w:marTop w:val="0"/>
      <w:marBottom w:val="0"/>
      <w:divBdr>
        <w:top w:val="none" w:sz="0" w:space="0" w:color="auto"/>
        <w:left w:val="none" w:sz="0" w:space="0" w:color="auto"/>
        <w:bottom w:val="none" w:sz="0" w:space="0" w:color="auto"/>
        <w:right w:val="none" w:sz="0" w:space="0" w:color="auto"/>
      </w:divBdr>
    </w:div>
    <w:div w:id="1292829808">
      <w:bodyDiv w:val="1"/>
      <w:marLeft w:val="0"/>
      <w:marRight w:val="0"/>
      <w:marTop w:val="0"/>
      <w:marBottom w:val="0"/>
      <w:divBdr>
        <w:top w:val="none" w:sz="0" w:space="0" w:color="auto"/>
        <w:left w:val="none" w:sz="0" w:space="0" w:color="auto"/>
        <w:bottom w:val="none" w:sz="0" w:space="0" w:color="auto"/>
        <w:right w:val="none" w:sz="0" w:space="0" w:color="auto"/>
      </w:divBdr>
    </w:div>
    <w:div w:id="1298412613">
      <w:bodyDiv w:val="1"/>
      <w:marLeft w:val="0"/>
      <w:marRight w:val="0"/>
      <w:marTop w:val="0"/>
      <w:marBottom w:val="0"/>
      <w:divBdr>
        <w:top w:val="none" w:sz="0" w:space="0" w:color="auto"/>
        <w:left w:val="none" w:sz="0" w:space="0" w:color="auto"/>
        <w:bottom w:val="none" w:sz="0" w:space="0" w:color="auto"/>
        <w:right w:val="none" w:sz="0" w:space="0" w:color="auto"/>
      </w:divBdr>
    </w:div>
    <w:div w:id="1300919213">
      <w:bodyDiv w:val="1"/>
      <w:marLeft w:val="0"/>
      <w:marRight w:val="0"/>
      <w:marTop w:val="0"/>
      <w:marBottom w:val="0"/>
      <w:divBdr>
        <w:top w:val="none" w:sz="0" w:space="0" w:color="auto"/>
        <w:left w:val="none" w:sz="0" w:space="0" w:color="auto"/>
        <w:bottom w:val="none" w:sz="0" w:space="0" w:color="auto"/>
        <w:right w:val="none" w:sz="0" w:space="0" w:color="auto"/>
      </w:divBdr>
    </w:div>
    <w:div w:id="1313213221">
      <w:bodyDiv w:val="1"/>
      <w:marLeft w:val="0"/>
      <w:marRight w:val="0"/>
      <w:marTop w:val="0"/>
      <w:marBottom w:val="0"/>
      <w:divBdr>
        <w:top w:val="none" w:sz="0" w:space="0" w:color="auto"/>
        <w:left w:val="none" w:sz="0" w:space="0" w:color="auto"/>
        <w:bottom w:val="none" w:sz="0" w:space="0" w:color="auto"/>
        <w:right w:val="none" w:sz="0" w:space="0" w:color="auto"/>
      </w:divBdr>
    </w:div>
    <w:div w:id="1327248050">
      <w:bodyDiv w:val="1"/>
      <w:marLeft w:val="0"/>
      <w:marRight w:val="0"/>
      <w:marTop w:val="0"/>
      <w:marBottom w:val="0"/>
      <w:divBdr>
        <w:top w:val="none" w:sz="0" w:space="0" w:color="auto"/>
        <w:left w:val="none" w:sz="0" w:space="0" w:color="auto"/>
        <w:bottom w:val="none" w:sz="0" w:space="0" w:color="auto"/>
        <w:right w:val="none" w:sz="0" w:space="0" w:color="auto"/>
      </w:divBdr>
    </w:div>
    <w:div w:id="1335769242">
      <w:bodyDiv w:val="1"/>
      <w:marLeft w:val="0"/>
      <w:marRight w:val="0"/>
      <w:marTop w:val="0"/>
      <w:marBottom w:val="0"/>
      <w:divBdr>
        <w:top w:val="none" w:sz="0" w:space="0" w:color="auto"/>
        <w:left w:val="none" w:sz="0" w:space="0" w:color="auto"/>
        <w:bottom w:val="none" w:sz="0" w:space="0" w:color="auto"/>
        <w:right w:val="none" w:sz="0" w:space="0" w:color="auto"/>
      </w:divBdr>
    </w:div>
    <w:div w:id="1346203243">
      <w:bodyDiv w:val="1"/>
      <w:marLeft w:val="0"/>
      <w:marRight w:val="0"/>
      <w:marTop w:val="0"/>
      <w:marBottom w:val="0"/>
      <w:divBdr>
        <w:top w:val="none" w:sz="0" w:space="0" w:color="auto"/>
        <w:left w:val="none" w:sz="0" w:space="0" w:color="auto"/>
        <w:bottom w:val="none" w:sz="0" w:space="0" w:color="auto"/>
        <w:right w:val="none" w:sz="0" w:space="0" w:color="auto"/>
      </w:divBdr>
    </w:div>
    <w:div w:id="1355031765">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71227769">
      <w:bodyDiv w:val="1"/>
      <w:marLeft w:val="0"/>
      <w:marRight w:val="0"/>
      <w:marTop w:val="0"/>
      <w:marBottom w:val="0"/>
      <w:divBdr>
        <w:top w:val="none" w:sz="0" w:space="0" w:color="auto"/>
        <w:left w:val="none" w:sz="0" w:space="0" w:color="auto"/>
        <w:bottom w:val="none" w:sz="0" w:space="0" w:color="auto"/>
        <w:right w:val="none" w:sz="0" w:space="0" w:color="auto"/>
      </w:divBdr>
    </w:div>
    <w:div w:id="1399093428">
      <w:bodyDiv w:val="1"/>
      <w:marLeft w:val="0"/>
      <w:marRight w:val="0"/>
      <w:marTop w:val="0"/>
      <w:marBottom w:val="0"/>
      <w:divBdr>
        <w:top w:val="none" w:sz="0" w:space="0" w:color="auto"/>
        <w:left w:val="none" w:sz="0" w:space="0" w:color="auto"/>
        <w:bottom w:val="none" w:sz="0" w:space="0" w:color="auto"/>
        <w:right w:val="none" w:sz="0" w:space="0" w:color="auto"/>
      </w:divBdr>
    </w:div>
    <w:div w:id="1434860592">
      <w:bodyDiv w:val="1"/>
      <w:marLeft w:val="0"/>
      <w:marRight w:val="0"/>
      <w:marTop w:val="0"/>
      <w:marBottom w:val="0"/>
      <w:divBdr>
        <w:top w:val="none" w:sz="0" w:space="0" w:color="auto"/>
        <w:left w:val="none" w:sz="0" w:space="0" w:color="auto"/>
        <w:bottom w:val="none" w:sz="0" w:space="0" w:color="auto"/>
        <w:right w:val="none" w:sz="0" w:space="0" w:color="auto"/>
      </w:divBdr>
    </w:div>
    <w:div w:id="146053865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490094664">
      <w:bodyDiv w:val="1"/>
      <w:marLeft w:val="0"/>
      <w:marRight w:val="0"/>
      <w:marTop w:val="0"/>
      <w:marBottom w:val="0"/>
      <w:divBdr>
        <w:top w:val="none" w:sz="0" w:space="0" w:color="auto"/>
        <w:left w:val="none" w:sz="0" w:space="0" w:color="auto"/>
        <w:bottom w:val="none" w:sz="0" w:space="0" w:color="auto"/>
        <w:right w:val="none" w:sz="0" w:space="0" w:color="auto"/>
      </w:divBdr>
    </w:div>
    <w:div w:id="1492016331">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11138801">
      <w:bodyDiv w:val="1"/>
      <w:marLeft w:val="0"/>
      <w:marRight w:val="0"/>
      <w:marTop w:val="0"/>
      <w:marBottom w:val="0"/>
      <w:divBdr>
        <w:top w:val="none" w:sz="0" w:space="0" w:color="auto"/>
        <w:left w:val="none" w:sz="0" w:space="0" w:color="auto"/>
        <w:bottom w:val="none" w:sz="0" w:space="0" w:color="auto"/>
        <w:right w:val="none" w:sz="0" w:space="0" w:color="auto"/>
      </w:divBdr>
    </w:div>
    <w:div w:id="1520119711">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91155656">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10576939">
      <w:bodyDiv w:val="1"/>
      <w:marLeft w:val="0"/>
      <w:marRight w:val="0"/>
      <w:marTop w:val="0"/>
      <w:marBottom w:val="0"/>
      <w:divBdr>
        <w:top w:val="none" w:sz="0" w:space="0" w:color="auto"/>
        <w:left w:val="none" w:sz="0" w:space="0" w:color="auto"/>
        <w:bottom w:val="none" w:sz="0" w:space="0" w:color="auto"/>
        <w:right w:val="none" w:sz="0" w:space="0" w:color="auto"/>
      </w:divBdr>
    </w:div>
    <w:div w:id="1636257543">
      <w:bodyDiv w:val="1"/>
      <w:marLeft w:val="0"/>
      <w:marRight w:val="0"/>
      <w:marTop w:val="0"/>
      <w:marBottom w:val="0"/>
      <w:divBdr>
        <w:top w:val="none" w:sz="0" w:space="0" w:color="auto"/>
        <w:left w:val="none" w:sz="0" w:space="0" w:color="auto"/>
        <w:bottom w:val="none" w:sz="0" w:space="0" w:color="auto"/>
        <w:right w:val="none" w:sz="0" w:space="0" w:color="auto"/>
      </w:divBdr>
    </w:div>
    <w:div w:id="1643340072">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63046469">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688167001">
      <w:bodyDiv w:val="1"/>
      <w:marLeft w:val="0"/>
      <w:marRight w:val="0"/>
      <w:marTop w:val="0"/>
      <w:marBottom w:val="0"/>
      <w:divBdr>
        <w:top w:val="none" w:sz="0" w:space="0" w:color="auto"/>
        <w:left w:val="none" w:sz="0" w:space="0" w:color="auto"/>
        <w:bottom w:val="none" w:sz="0" w:space="0" w:color="auto"/>
        <w:right w:val="none" w:sz="0" w:space="0" w:color="auto"/>
      </w:divBdr>
    </w:div>
    <w:div w:id="1696032192">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10521858">
      <w:bodyDiv w:val="1"/>
      <w:marLeft w:val="0"/>
      <w:marRight w:val="0"/>
      <w:marTop w:val="0"/>
      <w:marBottom w:val="0"/>
      <w:divBdr>
        <w:top w:val="none" w:sz="0" w:space="0" w:color="auto"/>
        <w:left w:val="none" w:sz="0" w:space="0" w:color="auto"/>
        <w:bottom w:val="none" w:sz="0" w:space="0" w:color="auto"/>
        <w:right w:val="none" w:sz="0" w:space="0" w:color="auto"/>
      </w:divBdr>
    </w:div>
    <w:div w:id="1719206448">
      <w:bodyDiv w:val="1"/>
      <w:marLeft w:val="0"/>
      <w:marRight w:val="0"/>
      <w:marTop w:val="0"/>
      <w:marBottom w:val="0"/>
      <w:divBdr>
        <w:top w:val="none" w:sz="0" w:space="0" w:color="auto"/>
        <w:left w:val="none" w:sz="0" w:space="0" w:color="auto"/>
        <w:bottom w:val="none" w:sz="0" w:space="0" w:color="auto"/>
        <w:right w:val="none" w:sz="0" w:space="0" w:color="auto"/>
      </w:divBdr>
    </w:div>
    <w:div w:id="1728335724">
      <w:bodyDiv w:val="1"/>
      <w:marLeft w:val="0"/>
      <w:marRight w:val="0"/>
      <w:marTop w:val="0"/>
      <w:marBottom w:val="0"/>
      <w:divBdr>
        <w:top w:val="none" w:sz="0" w:space="0" w:color="auto"/>
        <w:left w:val="none" w:sz="0" w:space="0" w:color="auto"/>
        <w:bottom w:val="none" w:sz="0" w:space="0" w:color="auto"/>
        <w:right w:val="none" w:sz="0" w:space="0" w:color="auto"/>
      </w:divBdr>
    </w:div>
    <w:div w:id="1734548354">
      <w:bodyDiv w:val="1"/>
      <w:marLeft w:val="0"/>
      <w:marRight w:val="0"/>
      <w:marTop w:val="0"/>
      <w:marBottom w:val="0"/>
      <w:divBdr>
        <w:top w:val="none" w:sz="0" w:space="0" w:color="auto"/>
        <w:left w:val="none" w:sz="0" w:space="0" w:color="auto"/>
        <w:bottom w:val="none" w:sz="0" w:space="0" w:color="auto"/>
        <w:right w:val="none" w:sz="0" w:space="0" w:color="auto"/>
      </w:divBdr>
    </w:div>
    <w:div w:id="1742679988">
      <w:bodyDiv w:val="1"/>
      <w:marLeft w:val="0"/>
      <w:marRight w:val="0"/>
      <w:marTop w:val="0"/>
      <w:marBottom w:val="0"/>
      <w:divBdr>
        <w:top w:val="none" w:sz="0" w:space="0" w:color="auto"/>
        <w:left w:val="none" w:sz="0" w:space="0" w:color="auto"/>
        <w:bottom w:val="none" w:sz="0" w:space="0" w:color="auto"/>
        <w:right w:val="none" w:sz="0" w:space="0" w:color="auto"/>
      </w:divBdr>
    </w:div>
    <w:div w:id="1760953067">
      <w:bodyDiv w:val="1"/>
      <w:marLeft w:val="0"/>
      <w:marRight w:val="0"/>
      <w:marTop w:val="0"/>
      <w:marBottom w:val="0"/>
      <w:divBdr>
        <w:top w:val="none" w:sz="0" w:space="0" w:color="auto"/>
        <w:left w:val="none" w:sz="0" w:space="0" w:color="auto"/>
        <w:bottom w:val="none" w:sz="0" w:space="0" w:color="auto"/>
        <w:right w:val="none" w:sz="0" w:space="0" w:color="auto"/>
      </w:divBdr>
    </w:div>
    <w:div w:id="1802915118">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34565466">
      <w:bodyDiv w:val="1"/>
      <w:marLeft w:val="0"/>
      <w:marRight w:val="0"/>
      <w:marTop w:val="0"/>
      <w:marBottom w:val="0"/>
      <w:divBdr>
        <w:top w:val="none" w:sz="0" w:space="0" w:color="auto"/>
        <w:left w:val="none" w:sz="0" w:space="0" w:color="auto"/>
        <w:bottom w:val="none" w:sz="0" w:space="0" w:color="auto"/>
        <w:right w:val="none" w:sz="0" w:space="0" w:color="auto"/>
      </w:divBdr>
    </w:div>
    <w:div w:id="1834831330">
      <w:bodyDiv w:val="1"/>
      <w:marLeft w:val="0"/>
      <w:marRight w:val="0"/>
      <w:marTop w:val="0"/>
      <w:marBottom w:val="0"/>
      <w:divBdr>
        <w:top w:val="none" w:sz="0" w:space="0" w:color="auto"/>
        <w:left w:val="none" w:sz="0" w:space="0" w:color="auto"/>
        <w:bottom w:val="none" w:sz="0" w:space="0" w:color="auto"/>
        <w:right w:val="none" w:sz="0" w:space="0" w:color="auto"/>
      </w:divBdr>
    </w:div>
    <w:div w:id="1837960845">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67594158">
      <w:bodyDiv w:val="1"/>
      <w:marLeft w:val="0"/>
      <w:marRight w:val="0"/>
      <w:marTop w:val="0"/>
      <w:marBottom w:val="0"/>
      <w:divBdr>
        <w:top w:val="none" w:sz="0" w:space="0" w:color="auto"/>
        <w:left w:val="none" w:sz="0" w:space="0" w:color="auto"/>
        <w:bottom w:val="none" w:sz="0" w:space="0" w:color="auto"/>
        <w:right w:val="none" w:sz="0" w:space="0" w:color="auto"/>
      </w:divBdr>
    </w:div>
    <w:div w:id="1884709721">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897164249">
      <w:bodyDiv w:val="1"/>
      <w:marLeft w:val="0"/>
      <w:marRight w:val="0"/>
      <w:marTop w:val="0"/>
      <w:marBottom w:val="0"/>
      <w:divBdr>
        <w:top w:val="none" w:sz="0" w:space="0" w:color="auto"/>
        <w:left w:val="none" w:sz="0" w:space="0" w:color="auto"/>
        <w:bottom w:val="none" w:sz="0" w:space="0" w:color="auto"/>
        <w:right w:val="none" w:sz="0" w:space="0" w:color="auto"/>
      </w:divBdr>
    </w:div>
    <w:div w:id="1964773201">
      <w:bodyDiv w:val="1"/>
      <w:marLeft w:val="0"/>
      <w:marRight w:val="0"/>
      <w:marTop w:val="0"/>
      <w:marBottom w:val="0"/>
      <w:divBdr>
        <w:top w:val="none" w:sz="0" w:space="0" w:color="auto"/>
        <w:left w:val="none" w:sz="0" w:space="0" w:color="auto"/>
        <w:bottom w:val="none" w:sz="0" w:space="0" w:color="auto"/>
        <w:right w:val="none" w:sz="0" w:space="0" w:color="auto"/>
      </w:divBdr>
    </w:div>
    <w:div w:id="1972662557">
      <w:bodyDiv w:val="1"/>
      <w:marLeft w:val="0"/>
      <w:marRight w:val="0"/>
      <w:marTop w:val="0"/>
      <w:marBottom w:val="0"/>
      <w:divBdr>
        <w:top w:val="none" w:sz="0" w:space="0" w:color="auto"/>
        <w:left w:val="none" w:sz="0" w:space="0" w:color="auto"/>
        <w:bottom w:val="none" w:sz="0" w:space="0" w:color="auto"/>
        <w:right w:val="none" w:sz="0" w:space="0" w:color="auto"/>
      </w:divBdr>
    </w:div>
    <w:div w:id="1989239431">
      <w:bodyDiv w:val="1"/>
      <w:marLeft w:val="0"/>
      <w:marRight w:val="0"/>
      <w:marTop w:val="0"/>
      <w:marBottom w:val="0"/>
      <w:divBdr>
        <w:top w:val="none" w:sz="0" w:space="0" w:color="auto"/>
        <w:left w:val="none" w:sz="0" w:space="0" w:color="auto"/>
        <w:bottom w:val="none" w:sz="0" w:space="0" w:color="auto"/>
        <w:right w:val="none" w:sz="0" w:space="0" w:color="auto"/>
      </w:divBdr>
    </w:div>
    <w:div w:id="1996108318">
      <w:bodyDiv w:val="1"/>
      <w:marLeft w:val="0"/>
      <w:marRight w:val="0"/>
      <w:marTop w:val="0"/>
      <w:marBottom w:val="0"/>
      <w:divBdr>
        <w:top w:val="none" w:sz="0" w:space="0" w:color="auto"/>
        <w:left w:val="none" w:sz="0" w:space="0" w:color="auto"/>
        <w:bottom w:val="none" w:sz="0" w:space="0" w:color="auto"/>
        <w:right w:val="none" w:sz="0" w:space="0" w:color="auto"/>
      </w:divBdr>
    </w:div>
    <w:div w:id="2006542224">
      <w:bodyDiv w:val="1"/>
      <w:marLeft w:val="0"/>
      <w:marRight w:val="0"/>
      <w:marTop w:val="0"/>
      <w:marBottom w:val="0"/>
      <w:divBdr>
        <w:top w:val="none" w:sz="0" w:space="0" w:color="auto"/>
        <w:left w:val="none" w:sz="0" w:space="0" w:color="auto"/>
        <w:bottom w:val="none" w:sz="0" w:space="0" w:color="auto"/>
        <w:right w:val="none" w:sz="0" w:space="0" w:color="auto"/>
      </w:divBdr>
    </w:div>
    <w:div w:id="2030596058">
      <w:bodyDiv w:val="1"/>
      <w:marLeft w:val="0"/>
      <w:marRight w:val="0"/>
      <w:marTop w:val="0"/>
      <w:marBottom w:val="0"/>
      <w:divBdr>
        <w:top w:val="none" w:sz="0" w:space="0" w:color="auto"/>
        <w:left w:val="none" w:sz="0" w:space="0" w:color="auto"/>
        <w:bottom w:val="none" w:sz="0" w:space="0" w:color="auto"/>
        <w:right w:val="none" w:sz="0" w:space="0" w:color="auto"/>
      </w:divBdr>
    </w:div>
    <w:div w:id="2051570248">
      <w:bodyDiv w:val="1"/>
      <w:marLeft w:val="0"/>
      <w:marRight w:val="0"/>
      <w:marTop w:val="0"/>
      <w:marBottom w:val="0"/>
      <w:divBdr>
        <w:top w:val="none" w:sz="0" w:space="0" w:color="auto"/>
        <w:left w:val="none" w:sz="0" w:space="0" w:color="auto"/>
        <w:bottom w:val="none" w:sz="0" w:space="0" w:color="auto"/>
        <w:right w:val="none" w:sz="0" w:space="0" w:color="auto"/>
      </w:divBdr>
    </w:div>
    <w:div w:id="2055343893">
      <w:bodyDiv w:val="1"/>
      <w:marLeft w:val="0"/>
      <w:marRight w:val="0"/>
      <w:marTop w:val="0"/>
      <w:marBottom w:val="0"/>
      <w:divBdr>
        <w:top w:val="none" w:sz="0" w:space="0" w:color="auto"/>
        <w:left w:val="none" w:sz="0" w:space="0" w:color="auto"/>
        <w:bottom w:val="none" w:sz="0" w:space="0" w:color="auto"/>
        <w:right w:val="none" w:sz="0" w:space="0" w:color="auto"/>
      </w:divBdr>
    </w:div>
    <w:div w:id="2070568881">
      <w:bodyDiv w:val="1"/>
      <w:marLeft w:val="0"/>
      <w:marRight w:val="0"/>
      <w:marTop w:val="0"/>
      <w:marBottom w:val="0"/>
      <w:divBdr>
        <w:top w:val="none" w:sz="0" w:space="0" w:color="auto"/>
        <w:left w:val="none" w:sz="0" w:space="0" w:color="auto"/>
        <w:bottom w:val="none" w:sz="0" w:space="0" w:color="auto"/>
        <w:right w:val="none" w:sz="0" w:space="0" w:color="auto"/>
      </w:divBdr>
    </w:div>
    <w:div w:id="2082823158">
      <w:bodyDiv w:val="1"/>
      <w:marLeft w:val="0"/>
      <w:marRight w:val="0"/>
      <w:marTop w:val="0"/>
      <w:marBottom w:val="0"/>
      <w:divBdr>
        <w:top w:val="none" w:sz="0" w:space="0" w:color="auto"/>
        <w:left w:val="none" w:sz="0" w:space="0" w:color="auto"/>
        <w:bottom w:val="none" w:sz="0" w:space="0" w:color="auto"/>
        <w:right w:val="none" w:sz="0" w:space="0" w:color="auto"/>
      </w:divBdr>
    </w:div>
    <w:div w:id="2088844917">
      <w:bodyDiv w:val="1"/>
      <w:marLeft w:val="0"/>
      <w:marRight w:val="0"/>
      <w:marTop w:val="0"/>
      <w:marBottom w:val="0"/>
      <w:divBdr>
        <w:top w:val="none" w:sz="0" w:space="0" w:color="auto"/>
        <w:left w:val="none" w:sz="0" w:space="0" w:color="auto"/>
        <w:bottom w:val="none" w:sz="0" w:space="0" w:color="auto"/>
        <w:right w:val="none" w:sz="0" w:space="0" w:color="auto"/>
      </w:divBdr>
    </w:div>
    <w:div w:id="2119909370">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 w:id="2138716925">
      <w:bodyDiv w:val="1"/>
      <w:marLeft w:val="0"/>
      <w:marRight w:val="0"/>
      <w:marTop w:val="0"/>
      <w:marBottom w:val="0"/>
      <w:divBdr>
        <w:top w:val="none" w:sz="0" w:space="0" w:color="auto"/>
        <w:left w:val="none" w:sz="0" w:space="0" w:color="auto"/>
        <w:bottom w:val="none" w:sz="0" w:space="0" w:color="auto"/>
        <w:right w:val="none" w:sz="0" w:space="0" w:color="auto"/>
      </w:divBdr>
    </w:div>
    <w:div w:id="213910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ephora.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ubinluan/Library/Containers/com.microsoft.Word/Data/Library/Application%20Support/Microsoft/Office/16.0/DTS/en-US%7b98C56DF9-8AF7-0B45-91BB-0F03A0B1D901%7d/%7bE39B4D52-9B08-4C4F-98FE-3D1992411EAC%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3B395AB5CD4A04CBD4124DD2FCC1B18"/>
        <w:category>
          <w:name w:val="General"/>
          <w:gallery w:val="placeholder"/>
        </w:category>
        <w:types>
          <w:type w:val="bbPlcHdr"/>
        </w:types>
        <w:behaviors>
          <w:behavior w:val="content"/>
        </w:behaviors>
        <w:guid w:val="{E307E77C-0C71-E648-A793-A9E25A0DC784}"/>
      </w:docPartPr>
      <w:docPartBody>
        <w:p w:rsidR="002243AD" w:rsidRDefault="00000000">
          <w:pPr>
            <w:pStyle w:val="A3B395AB5CD4A04CBD4124DD2FCC1B18"/>
          </w:pPr>
          <w:r>
            <w:t>Row Heading</w:t>
          </w:r>
        </w:p>
      </w:docPartBody>
    </w:docPart>
    <w:docPart>
      <w:docPartPr>
        <w:name w:val="FF4723402E45FA4E8BE1D5455FAB7920"/>
        <w:category>
          <w:name w:val="General"/>
          <w:gallery w:val="placeholder"/>
        </w:category>
        <w:types>
          <w:type w:val="bbPlcHdr"/>
        </w:types>
        <w:behaviors>
          <w:behavior w:val="content"/>
        </w:behaviors>
        <w:guid w:val="{22A777D7-D51C-994C-A890-277919B6B41D}"/>
      </w:docPartPr>
      <w:docPartBody>
        <w:p w:rsidR="002243AD" w:rsidRDefault="00000000">
          <w:pPr>
            <w:pStyle w:val="FF4723402E45FA4E8BE1D5455FAB7920"/>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SystemUIFont">
    <w:altName w:val="Cambria"/>
    <w:panose1 w:val="020B0604020202020204"/>
    <w:charset w:val="00"/>
    <w:family w:val="roman"/>
    <w:pitch w:val="default"/>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EB8"/>
    <w:rsid w:val="00021183"/>
    <w:rsid w:val="002243AD"/>
    <w:rsid w:val="004C05C8"/>
    <w:rsid w:val="00775EB8"/>
  </w:rsids>
  <m:mathPr>
    <m:mathFont m:val="Cambria Math"/>
    <m:brkBin m:val="before"/>
    <m:brkBinSub m:val="--"/>
    <m:smallFrac m:val="0"/>
    <m:dispDef/>
    <m:lMargin m:val="0"/>
    <m:rMargin m:val="0"/>
    <m:defJc m:val="centerGroup"/>
    <m:wrapIndent m:val="1440"/>
    <m:intLim m:val="subSup"/>
    <m:naryLim m:val="undOvr"/>
  </m:mathPr>
  <w:themeFontLang w:val="en-JP"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JP"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
    <w:qFormat/>
    <w:rPr>
      <w:i/>
      <w:iCs/>
    </w:rPr>
  </w:style>
  <w:style w:type="paragraph" w:customStyle="1" w:styleId="A3B395AB5CD4A04CBD4124DD2FCC1B18">
    <w:name w:val="A3B395AB5CD4A04CBD4124DD2FCC1B18"/>
  </w:style>
  <w:style w:type="paragraph" w:customStyle="1" w:styleId="FF4723402E45FA4E8BE1D5455FAB7920">
    <w:name w:val="FF4723402E45FA4E8BE1D5455FAB7920"/>
  </w:style>
  <w:style w:type="paragraph" w:styleId="Bibliography">
    <w:name w:val="Bibliography"/>
    <w:basedOn w:val="Normal"/>
    <w:next w:val="Normal"/>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TotalTime>
  <Pages>13</Pages>
  <Words>2496</Words>
  <Characters>14230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shubin Luan</dc:creator>
  <cp:keywords/>
  <dc:description/>
  <cp:lastModifiedBy>Shubin Luan</cp:lastModifiedBy>
  <cp:revision>3</cp:revision>
  <cp:lastPrinted>2024-12-05T09:01:00Z</cp:lastPrinted>
  <dcterms:created xsi:type="dcterms:W3CDTF">2024-12-05T09:01:00Z</dcterms:created>
  <dcterms:modified xsi:type="dcterms:W3CDTF">2024-12-05T09:02:00Z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